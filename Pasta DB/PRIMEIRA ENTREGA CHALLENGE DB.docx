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9181259"/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74408223" w14:textId="2BDCC520" w:rsidR="00D95FC7" w:rsidRPr="00BA0C51" w:rsidRDefault="00BA0C51" w:rsidP="008E35F7">
      <w:pPr>
        <w:pStyle w:val="SubTtulo-AutoreVerso"/>
        <w:rPr>
          <w:rStyle w:val="SubTtulo-AutoreVersoChar"/>
          <w:b/>
          <w:lang w:val="en-US"/>
        </w:rPr>
      </w:pPr>
      <w:r w:rsidRPr="00BA0C51">
        <w:rPr>
          <w:rStyle w:val="SubTtulo-AutoreVersoChar"/>
          <w:b/>
          <w:color w:val="FF0000"/>
          <w:lang w:val="en-US"/>
        </w:rPr>
        <w:t>Database Application Development</w:t>
      </w:r>
    </w:p>
    <w:p w14:paraId="217905AD" w14:textId="3702AA64" w:rsidR="00987BE0" w:rsidRPr="00846B28" w:rsidRDefault="00BA0C51" w:rsidP="008E35F7">
      <w:pPr>
        <w:pStyle w:val="SubTtulo-AutoreVerso"/>
        <w:rPr>
          <w:rStyle w:val="SubTtulo-AutoreVersoChar"/>
          <w:b/>
          <w:sz w:val="48"/>
          <w:szCs w:val="40"/>
          <w:lang w:val="en-US"/>
        </w:rPr>
      </w:pPr>
      <w:r w:rsidRPr="00846B28">
        <w:rPr>
          <w:rStyle w:val="SubTtulo-AutoreVersoChar"/>
          <w:b/>
          <w:lang w:val="en-US"/>
        </w:rPr>
        <w:t>Entrega n</w:t>
      </w:r>
      <w:r w:rsidRPr="00846B28">
        <w:rPr>
          <w:rStyle w:val="SubTtulo-AutoreVersoChar"/>
          <w:b/>
          <w:sz w:val="48"/>
          <w:szCs w:val="40"/>
          <w:lang w:val="en-US"/>
        </w:rPr>
        <w:t xml:space="preserve">º1 Challenge </w:t>
      </w:r>
    </w:p>
    <w:p w14:paraId="76D32912" w14:textId="77777777" w:rsidR="00101E62" w:rsidRPr="00846B28" w:rsidRDefault="00101E62" w:rsidP="008E35F7">
      <w:pPr>
        <w:pStyle w:val="SubTtulo-AutoreVerso"/>
        <w:rPr>
          <w:rStyle w:val="SubTtulo-AutoreVersoChar"/>
          <w:b/>
          <w:lang w:val="en-US"/>
        </w:rPr>
      </w:pPr>
    </w:p>
    <w:p w14:paraId="339EB1E3" w14:textId="77777777" w:rsidR="00101E62" w:rsidRPr="00846B28" w:rsidRDefault="00101E62" w:rsidP="008E35F7">
      <w:pPr>
        <w:pStyle w:val="SubTtulo-AutoreVerso"/>
        <w:rPr>
          <w:rStyle w:val="SubTtulo-AutoreVersoChar"/>
          <w:b/>
          <w:lang w:val="en-US"/>
        </w:rPr>
      </w:pPr>
    </w:p>
    <w:p w14:paraId="3ADB8195" w14:textId="08125ED0" w:rsidR="00987BE0" w:rsidRPr="00846B28" w:rsidRDefault="00987BE0" w:rsidP="008E35F7">
      <w:pPr>
        <w:pStyle w:val="SubTtulo-AutoreVerso"/>
        <w:rPr>
          <w:rStyle w:val="SubTtulo-AutoreVersoChar"/>
          <w:b/>
          <w:lang w:val="en-US"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0284A354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85707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726E3994" w:rsidR="008E35F7" w:rsidRPr="00D95FC7" w:rsidRDefault="00BA0C51" w:rsidP="00BA0C5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Kaue Augusto Miranda Santos</w:t>
            </w: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3C4C95DC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86405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2BDD5CA2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Eric Luiz Campos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5451529B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86351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0E514E7C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Larissa Alves Da Silva</w:t>
            </w:r>
          </w:p>
        </w:tc>
      </w:tr>
      <w:tr w:rsidR="008E35F7" w:rsidRPr="00D95FC7" w14:paraId="27692502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4E4FE598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85817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67C03386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Giovanna de Mello Leiva</w:t>
            </w:r>
          </w:p>
        </w:tc>
      </w:tr>
      <w:tr w:rsidR="008E35F7" w:rsidRPr="00D95FC7" w14:paraId="38798240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FA8E01" w14:textId="5B950251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85109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F26A449" w14:textId="2770D087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Daniel Sanchez Melero</w:t>
            </w:r>
          </w:p>
        </w:tc>
      </w:tr>
      <w:tr w:rsidR="008E35F7" w:rsidRPr="00D95FC7" w14:paraId="4A24BF1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06ED84D" w14:textId="4D775679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84549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76CF5F7" w14:textId="58F97511" w:rsidR="008E35F7" w:rsidRPr="00D95FC7" w:rsidRDefault="00BA0C5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Henrique Neves Lagos</w:t>
            </w:r>
          </w:p>
        </w:tc>
      </w:tr>
      <w:tr w:rsidR="008E35F7" w:rsidRPr="00D95FC7" w14:paraId="14ADDF5B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77EA0F5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95C4AC9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32CF3AF4" w14:textId="77777777" w:rsidTr="00BA0C51">
        <w:trPr>
          <w:trHeight w:val="70"/>
        </w:trPr>
        <w:tc>
          <w:tcPr>
            <w:tcW w:w="2579" w:type="dxa"/>
            <w:shd w:val="clear" w:color="auto" w:fill="auto"/>
            <w:noWrap/>
            <w:vAlign w:val="bottom"/>
          </w:tcPr>
          <w:p w14:paraId="09C52E24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C87DA51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8E35F7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846B28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846B28">
      <w:pPr>
        <w:pStyle w:val="Ttulo-Sumrios"/>
      </w:pPr>
      <w:r w:rsidRPr="004A05C4">
        <w:lastRenderedPageBreak/>
        <w:t>Sumário</w:t>
      </w:r>
    </w:p>
    <w:p w14:paraId="1878BCF6" w14:textId="537F99D7" w:rsidR="008E35F7" w:rsidRDefault="00987BE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673069" w:history="1">
        <w:r w:rsidR="008E35F7" w:rsidRPr="00AB36AE">
          <w:rPr>
            <w:rStyle w:val="Hyperlink"/>
            <w:rFonts w:cs="Arial"/>
          </w:rPr>
          <w:t>1 – Descrição do Projeto e Regras de Negócio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_Toc67673069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5</w:t>
        </w:r>
        <w:r w:rsidR="008E35F7">
          <w:rPr>
            <w:webHidden/>
          </w:rPr>
          <w:fldChar w:fldCharType="end"/>
        </w:r>
      </w:hyperlink>
    </w:p>
    <w:p w14:paraId="6AF5F737" w14:textId="6D6849C6" w:rsidR="008E35F7" w:rsidRDefault="00562114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0" w:history="1">
        <w:r w:rsidR="008E35F7" w:rsidRPr="00AB36AE">
          <w:rPr>
            <w:rStyle w:val="Hyperlink"/>
            <w:noProof/>
          </w:rPr>
          <w:t>2 – Dicionário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_Toc67673070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6</w:t>
        </w:r>
        <w:r w:rsidR="008E35F7">
          <w:rPr>
            <w:noProof/>
            <w:webHidden/>
          </w:rPr>
          <w:fldChar w:fldCharType="end"/>
        </w:r>
      </w:hyperlink>
    </w:p>
    <w:p w14:paraId="7919EE9D" w14:textId="16EA921F" w:rsidR="008E35F7" w:rsidRDefault="00562114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1" w:history="1">
        <w:r w:rsidR="008E35F7" w:rsidRPr="00AB36AE">
          <w:rPr>
            <w:rStyle w:val="Hyperlink"/>
            <w:noProof/>
          </w:rPr>
          <w:t>3 – Projeto Lógico do Banco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_Toc67673071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7</w:t>
        </w:r>
        <w:r w:rsidR="008E35F7">
          <w:rPr>
            <w:noProof/>
            <w:webHidden/>
          </w:rPr>
          <w:fldChar w:fldCharType="end"/>
        </w:r>
      </w:hyperlink>
    </w:p>
    <w:p w14:paraId="72E40421" w14:textId="77FF8C8D" w:rsidR="008E35F7" w:rsidRDefault="00562114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2" w:history="1">
        <w:r w:rsidR="008E35F7" w:rsidRPr="00AB36AE">
          <w:rPr>
            <w:rStyle w:val="Hyperlink"/>
            <w:noProof/>
          </w:rPr>
          <w:t>4 – Projeto Físico do Banco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_Toc67673072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8</w:t>
        </w:r>
        <w:r w:rsidR="008E35F7">
          <w:rPr>
            <w:noProof/>
            <w:webHidden/>
          </w:rPr>
          <w:fldChar w:fldCharType="end"/>
        </w:r>
      </w:hyperlink>
    </w:p>
    <w:p w14:paraId="307F5303" w14:textId="53BF685C" w:rsidR="008E35F7" w:rsidRDefault="00562114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3" w:history="1">
        <w:r w:rsidR="008E35F7" w:rsidRPr="00AB36AE">
          <w:rPr>
            <w:rStyle w:val="Hyperlink"/>
            <w:noProof/>
          </w:rPr>
          <w:t>5 – Data Definition Language – DDL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_Toc67673073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9</w:t>
        </w:r>
        <w:r w:rsidR="008E35F7">
          <w:rPr>
            <w:noProof/>
            <w:webHidden/>
          </w:rPr>
          <w:fldChar w:fldCharType="end"/>
        </w:r>
      </w:hyperlink>
    </w:p>
    <w:p w14:paraId="1FA058A8" w14:textId="2A3CCE51" w:rsidR="008E35F7" w:rsidRDefault="00562114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4" w:history="1">
        <w:r w:rsidR="008E35F7" w:rsidRPr="00AB36AE">
          <w:rPr>
            <w:rStyle w:val="Hyperlink"/>
            <w:noProof/>
            <w:lang w:val="en-US"/>
          </w:rPr>
          <w:t>6 – Data Manupulation Language – DML (INSERT)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_Toc67673074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10</w:t>
        </w:r>
        <w:r w:rsidR="008E35F7">
          <w:rPr>
            <w:noProof/>
            <w:webHidden/>
          </w:rPr>
          <w:fldChar w:fldCharType="end"/>
        </w:r>
      </w:hyperlink>
    </w:p>
    <w:p w14:paraId="6575F235" w14:textId="15734497" w:rsidR="008E35F7" w:rsidRDefault="00562114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5" w:history="1">
        <w:r w:rsidR="008E35F7" w:rsidRPr="00AB36AE">
          <w:rPr>
            <w:rStyle w:val="Hyperlink"/>
            <w:lang w:val="en-US"/>
          </w:rPr>
          <w:t>7 – Data Manupulation Language – DML (UPDATE / DELETE)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_Toc67673075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11</w:t>
        </w:r>
        <w:r w:rsidR="008E35F7">
          <w:rPr>
            <w:webHidden/>
          </w:rPr>
          <w:fldChar w:fldCharType="end"/>
        </w:r>
      </w:hyperlink>
    </w:p>
    <w:p w14:paraId="78D9B889" w14:textId="3DDE7E99" w:rsidR="008E35F7" w:rsidRDefault="00562114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6" w:history="1">
        <w:r w:rsidR="008E35F7" w:rsidRPr="00AB36AE">
          <w:rPr>
            <w:rStyle w:val="Hyperlink"/>
            <w:lang w:val="en-US"/>
          </w:rPr>
          <w:t>8 – Data Query Language – DQL (SELECT)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_Toc67673076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12</w:t>
        </w:r>
        <w:r w:rsidR="008E35F7">
          <w:rPr>
            <w:webHidden/>
          </w:rPr>
          <w:fldChar w:fldCharType="end"/>
        </w:r>
      </w:hyperlink>
    </w:p>
    <w:p w14:paraId="53896571" w14:textId="74575EB5" w:rsidR="008E35F7" w:rsidRDefault="00562114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7" w:history="1">
        <w:r w:rsidR="008E35F7" w:rsidRPr="00AB36AE">
          <w:rPr>
            <w:rStyle w:val="Hyperlink"/>
            <w:noProof/>
          </w:rPr>
          <w:t>8.1 – Relatório simples contendo apenas uma tabela com dados ordenados.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_Toc67673077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12</w:t>
        </w:r>
        <w:r w:rsidR="008E35F7">
          <w:rPr>
            <w:noProof/>
            <w:webHidden/>
          </w:rPr>
          <w:fldChar w:fldCharType="end"/>
        </w:r>
      </w:hyperlink>
    </w:p>
    <w:p w14:paraId="558A834D" w14:textId="59057BB0" w:rsidR="00987BE0" w:rsidRPr="004A05C4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4A05C4" w:rsidRDefault="00D95FC7" w:rsidP="00DD4AD9">
      <w:pPr>
        <w:pStyle w:val="Ttulo1"/>
        <w:rPr>
          <w:rFonts w:cs="Arial"/>
          <w:caps/>
          <w:color w:val="000000" w:themeColor="text1"/>
        </w:rPr>
      </w:pPr>
      <w:bookmarkStart w:id="1" w:name="_Toc67673069"/>
      <w:r w:rsidRPr="004A05C4">
        <w:rPr>
          <w:rFonts w:cs="Arial"/>
          <w:color w:val="000000" w:themeColor="text1"/>
        </w:rPr>
        <w:lastRenderedPageBreak/>
        <w:t>1</w:t>
      </w:r>
      <w:r w:rsidR="00D71306" w:rsidRPr="004A05C4">
        <w:rPr>
          <w:rFonts w:cs="Arial"/>
          <w:color w:val="000000" w:themeColor="text1"/>
        </w:rPr>
        <w:t xml:space="preserve"> – </w:t>
      </w:r>
      <w:r w:rsidR="004A05C4" w:rsidRPr="00DD4AD9">
        <w:rPr>
          <w:rFonts w:cs="Arial"/>
          <w:color w:val="000000" w:themeColor="text1"/>
        </w:rPr>
        <w:t>Descrição do Projeto e Regras de Negócio</w:t>
      </w:r>
      <w:bookmarkEnd w:id="1"/>
    </w:p>
    <w:p w14:paraId="45C58E3A" w14:textId="77777777" w:rsidR="00DE5157" w:rsidRDefault="008E35F7" w:rsidP="00846B28">
      <w:pPr>
        <w:pStyle w:val="Ttulo-Sumrios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ascii="Source Sans Pro" w:hAnsi="Source Sans Pro"/>
          <w:caps w:val="0"/>
          <w:noProof/>
          <w:color w:val="262626"/>
          <w:sz w:val="27"/>
          <w:szCs w:val="27"/>
          <w:shd w:val="clear" w:color="auto" w:fill="FFFFFF"/>
        </w:rPr>
        <w:tab/>
      </w:r>
      <w:r w:rsidR="00DE5157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Visamos em nosso projeto criar um aplicativo mobile que mude a experiência dos usuários no âmbito de comer em restaurantes, permitindo que o cliente tenha controle de vários aspectos do estabelecimento que, antes, não eram possíveis, ou, se possíveis, eram feitos manualmente ou de uma forma mais complicada.</w:t>
      </w:r>
    </w:p>
    <w:p w14:paraId="6339D3E5" w14:textId="30DFB3DF" w:rsidR="00DE5157" w:rsidRDefault="00DE5157" w:rsidP="00846B28">
      <w:pPr>
        <w:pStyle w:val="Ttulo-Sumrios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>De uma forma fácil e inovadora, o cliente poderá pedir seu pedido por meio do aplicativo (sem a chamada do garçom), controlar as músicas do estabelecimento, e até as luzes. Depois que terminar de comer, poderá deixar uma avaliação por extenso do que ele tiver achado interessante (combinações de pratos, harmonia de vinhos, serviço, lugar), e ajudar outras pessoas a escolher seu pedido e ter uma experiência mais rica no lugar.</w:t>
      </w:r>
    </w:p>
    <w:p w14:paraId="110439CC" w14:textId="7BA0AD27" w:rsidR="00DE5157" w:rsidRDefault="00DE5157" w:rsidP="00846B28">
      <w:pPr>
        <w:pStyle w:val="Ttulo-Sumrios"/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>Pro restaurante, as vantagens de utilizar nosso aplicativo serão por meio de</w:t>
      </w:r>
      <w:r w:rsidR="00E1773C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 xml:space="preserve"> possibilidade de</w:t>
      </w:r>
      <w:r w:rsidR="00E1773C" w:rsidRP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 xml:space="preserve"> </w:t>
      </w:r>
      <w:r w:rsid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>análise dos</w:t>
      </w:r>
      <w:r w:rsidR="00E1773C" w:rsidRP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 xml:space="preserve"> dados de pedidos </w:t>
      </w:r>
      <w:r w:rsid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>de cada</w:t>
      </w:r>
      <w:r w:rsidR="00E1773C" w:rsidRP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 xml:space="preserve"> cliente, possibilitando aplicar data analytics, data mining e Machine Learning para gerar insights e tomadas de decisões para o negócio.</w:t>
      </w:r>
      <w:r w:rsidR="00E1773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 xml:space="preserve"> Além da melhor ambientação e experiência em geral dos consumidores.</w:t>
      </w:r>
    </w:p>
    <w:p w14:paraId="0DC2EE97" w14:textId="0D100EDB" w:rsidR="00D44E81" w:rsidRPr="00A9370C" w:rsidRDefault="00D44E81" w:rsidP="00D44E81">
      <w:pPr>
        <w:pStyle w:val="Ttulo-Sumrios"/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</w:pPr>
      <w:r w:rsidRPr="00A9370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ab/>
      </w:r>
      <w:r w:rsidRPr="00A9370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ab/>
      </w:r>
      <w:r w:rsidRPr="00A9370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ab/>
      </w:r>
      <w:r w:rsidRPr="00A9370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ab/>
      </w:r>
      <w:r w:rsidRPr="00A9370C">
        <w:rPr>
          <w:rFonts w:cs="Arial"/>
          <w:b w:val="0"/>
          <w:bCs/>
          <w:caps w:val="0"/>
          <w:noProof/>
          <w:color w:val="262626"/>
          <w:szCs w:val="24"/>
          <w:shd w:val="clear" w:color="auto" w:fill="FFFFFF"/>
        </w:rPr>
        <w:tab/>
        <w:t>Regras de negócio:</w:t>
      </w:r>
    </w:p>
    <w:p w14:paraId="115A3829" w14:textId="481B9DFB" w:rsidR="00D44E81" w:rsidRDefault="00D44E81" w:rsidP="00A9370C">
      <w:pPr>
        <w:pStyle w:val="Ttulo-Sumrios"/>
        <w:jc w:val="both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>Teremos 6 tabelas</w:t>
      </w:r>
      <w:r w:rsidR="00A9370C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>. Uma delas irá</w:t>
      </w: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 xml:space="preserve"> controlar o registro dos estabelecimentos no nosso aplicativo (T_POA_ESTABELECIMENTO),</w:t>
      </w:r>
      <w:r w:rsidR="00A9370C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 xml:space="preserve"> que estará ligada a T_POA_ITEM_CARDAPIO, que recebe a chave primária de T_POA_ESTABELECIMENTO como chave estrangeira. Fizemos essa lógica para que cada item do cardápio tenha a referência direta ao estabelecimento de qual ele pertence, não fizemos com a chave estrangeira no estabelecimento, para evitar que seja um atributo que receba um array de objetos de items do cardápio, melhorando assim a performance e rapidez do sistema.</w:t>
      </w:r>
    </w:p>
    <w:p w14:paraId="66888DCF" w14:textId="5EF73853" w:rsidR="00A9370C" w:rsidRDefault="00A9370C" w:rsidP="00A9370C">
      <w:pPr>
        <w:pStyle w:val="Ttulo-Sumrios"/>
        <w:jc w:val="both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 xml:space="preserve">A terceira tabela será a T_POA_CLIENTE que servirá para registrar os clientes em nosso sistema, e todos os dados relacionados a eles que nos interessam, e </w:t>
      </w:r>
      <w:r w:rsidR="00B04F8A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 xml:space="preserve">essa </w:t>
      </w:r>
      <w:r w:rsidR="00B04F8A"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lastRenderedPageBreak/>
        <w:t>tabela se relacionará com T_POA_PEDIDO, que controla os pedidos feitos pelos clientes, e armazena os atributos do pedido.</w:t>
      </w:r>
    </w:p>
    <w:p w14:paraId="5DAB0909" w14:textId="23414E16" w:rsidR="00B04F8A" w:rsidRDefault="00B04F8A" w:rsidP="00A9370C">
      <w:pPr>
        <w:pStyle w:val="Ttulo-Sumrios"/>
        <w:jc w:val="both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>A 5 tabela é a T_POA_PEDIDO_ITEM_CARDAPIO, que é uma tabela associativa entre T_POA_PEDIDO e T_POA_ITEM_CARDAPIO, essa associativa recebeu o nome padrão da junção das 2 tabelas das quais recebe as chaves estrangeiras, e só contêm de atributo uma chave primária. Serve apenas para organizar os registros de quais items do cardápio pertencem a qual pedido.</w:t>
      </w:r>
    </w:p>
    <w:p w14:paraId="743E85E7" w14:textId="5A65A05E" w:rsidR="00B04F8A" w:rsidRPr="00D44E81" w:rsidRDefault="00B04F8A" w:rsidP="00A9370C">
      <w:pPr>
        <w:pStyle w:val="Ttulo-Sumrios"/>
        <w:jc w:val="both"/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</w:pPr>
      <w:r>
        <w:rPr>
          <w:rStyle w:val="Forte"/>
          <w:rFonts w:cs="Arial"/>
          <w:caps w:val="0"/>
          <w:noProof/>
          <w:color w:val="262626"/>
          <w:szCs w:val="24"/>
          <w:shd w:val="clear" w:color="auto" w:fill="FFFFFF"/>
        </w:rPr>
        <w:tab/>
        <w:t>A última tabela é um ENUM que serve como atributo do T_POA_ITEM_CARDAPIO, e serve para falar de qual categoria o item do cardápio é. O nome do ENUM é: Categoria.</w:t>
      </w:r>
    </w:p>
    <w:p w14:paraId="6EDB74EE" w14:textId="11FEF33C" w:rsidR="008E35F7" w:rsidRDefault="008E35F7" w:rsidP="00846B28">
      <w:pPr>
        <w:pStyle w:val="Ttulo-Sumrios"/>
        <w:rPr>
          <w:shd w:val="clear" w:color="auto" w:fill="FFFFFF"/>
        </w:rPr>
      </w:pPr>
    </w:p>
    <w:p w14:paraId="5AB3AB71" w14:textId="77777777" w:rsidR="008E35F7" w:rsidRDefault="008E35F7" w:rsidP="00846B28">
      <w:pPr>
        <w:pStyle w:val="Ttulo-Sumrios"/>
        <w:rPr>
          <w:shd w:val="clear" w:color="auto" w:fill="FFFFFF"/>
        </w:rPr>
      </w:pPr>
    </w:p>
    <w:p w14:paraId="7599649A" w14:textId="77777777" w:rsidR="008E35F7" w:rsidRPr="0027353F" w:rsidRDefault="008E35F7" w:rsidP="00846B28">
      <w:pPr>
        <w:pStyle w:val="Ttulo-Sumrios"/>
      </w:pPr>
    </w:p>
    <w:p w14:paraId="6D8537A0" w14:textId="77777777" w:rsidR="00D71306" w:rsidRPr="0027353F" w:rsidRDefault="00D71306" w:rsidP="00846B28">
      <w:pPr>
        <w:pStyle w:val="Ttulo-Sumrios"/>
      </w:pPr>
    </w:p>
    <w:p w14:paraId="316B5B50" w14:textId="77777777" w:rsidR="00D95FC7" w:rsidRPr="0027353F" w:rsidRDefault="00D95FC7" w:rsidP="00846B28">
      <w:pPr>
        <w:pStyle w:val="Ttulo-Sumrios"/>
      </w:pPr>
    </w:p>
    <w:p w14:paraId="6AD72D49" w14:textId="74F47CFF" w:rsidR="00D95FC7" w:rsidRPr="0027353F" w:rsidRDefault="00D95FC7" w:rsidP="00846B28">
      <w:pPr>
        <w:pStyle w:val="Ttulo-Sumrios"/>
      </w:pPr>
    </w:p>
    <w:p w14:paraId="7453D37C" w14:textId="77777777" w:rsidR="00D95FC7" w:rsidRPr="0027353F" w:rsidRDefault="00D95FC7" w:rsidP="00846B28">
      <w:pPr>
        <w:pStyle w:val="Ttulo-Sumrios"/>
      </w:pPr>
    </w:p>
    <w:p w14:paraId="28AB190A" w14:textId="77777777" w:rsidR="00D71306" w:rsidRPr="0027353F" w:rsidRDefault="00D71306" w:rsidP="00D71306">
      <w:pPr>
        <w:pStyle w:val="Ttulo1"/>
        <w:sectPr w:rsidR="00D71306" w:rsidRPr="0027353F" w:rsidSect="000906E4">
          <w:headerReference w:type="default" r:id="rId15"/>
          <w:headerReference w:type="first" r:id="rId16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4A5BEDA0" w14:textId="3568E904" w:rsidR="0027353F" w:rsidRPr="0027353F" w:rsidRDefault="00D71306" w:rsidP="0027353F">
      <w:pPr>
        <w:pStyle w:val="Ttulo2"/>
      </w:pPr>
      <w:bookmarkStart w:id="2" w:name="_Toc67673070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>
        <w:t>D</w:t>
      </w:r>
      <w:r w:rsidR="004A05C4">
        <w:t>icionário de Dados</w:t>
      </w:r>
      <w:bookmarkStart w:id="3" w:name="_Hlk56715961"/>
      <w:bookmarkEnd w:id="2"/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27353F" w:rsidRPr="00150CAB" w14:paraId="58620860" w14:textId="77777777" w:rsidTr="00202DE4">
        <w:trPr>
          <w:trHeight w:val="27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B7FBA6" w14:textId="77777777" w:rsidR="0027353F" w:rsidRPr="00150CAB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bookmarkStart w:id="4" w:name="_Hlk68123752"/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3DF80F" w14:textId="7B232989" w:rsidR="0027353F" w:rsidRPr="00150CAB" w:rsidRDefault="00202DE4" w:rsidP="008E35F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T_POA_ESTABELECIMENTO</w:t>
            </w:r>
          </w:p>
        </w:tc>
      </w:tr>
      <w:tr w:rsidR="0027353F" w:rsidRPr="00150CAB" w14:paraId="55D4F355" w14:textId="77777777" w:rsidTr="00202DE4">
        <w:trPr>
          <w:trHeight w:val="289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E83C2B" w14:textId="77777777" w:rsidR="0027353F" w:rsidRPr="00150CAB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5909AC" w14:textId="2CF8733F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Tabela de 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Estabelecimentos</w:t>
            </w: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. Relaciona-se com a tabela</w:t>
            </w:r>
            <w:r w:rsidR="008E35F7"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T_POA_ITEM_CARDAPIO.</w:t>
            </w:r>
          </w:p>
        </w:tc>
      </w:tr>
      <w:tr w:rsidR="0027353F" w:rsidRPr="00150CAB" w14:paraId="38383A3C" w14:textId="77777777" w:rsidTr="00202DE4">
        <w:trPr>
          <w:trHeight w:val="234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87FAA3" w14:textId="77777777" w:rsidR="0027353F" w:rsidRPr="00150CAB" w:rsidRDefault="0027353F" w:rsidP="0027353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73B99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A62424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C53E76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FFA1658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27353F" w:rsidRPr="00150CAB" w14:paraId="43BC2369" w14:textId="77777777" w:rsidTr="00202DE4">
        <w:trPr>
          <w:trHeight w:val="234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EEAD5" w14:textId="6FFF63AC" w:rsidR="0027353F" w:rsidRPr="00150CAB" w:rsidRDefault="00202DE4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cd_estabelecimento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3E1D2" w14:textId="1B0BBB4E" w:rsidR="0027353F" w:rsidRPr="00150CAB" w:rsidRDefault="00202DE4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AF31C" w14:textId="24C66B68" w:rsidR="0027353F" w:rsidRPr="00150CAB" w:rsidRDefault="00202DE4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D2707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17F17AD" w14:textId="26923878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o estabelecimento</w:t>
            </w:r>
          </w:p>
        </w:tc>
      </w:tr>
      <w:tr w:rsidR="0027353F" w:rsidRPr="00150CAB" w14:paraId="73E455B9" w14:textId="77777777" w:rsidTr="00202DE4">
        <w:trPr>
          <w:trHeight w:val="234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4BA3" w14:textId="45C118F4" w:rsidR="0027353F" w:rsidRPr="00150CAB" w:rsidRDefault="00202DE4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nm_estabelecimento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0D738B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698B3" w14:textId="3C3020AD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sz w:val="20"/>
                <w:szCs w:val="20"/>
              </w:rPr>
            </w:pPr>
            <w:r w:rsidRPr="00150C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</w:t>
            </w:r>
            <w:r w:rsidR="00202DE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CF8DF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21467F0" w14:textId="4CA7A3F8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nome 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estabelecimento</w:t>
            </w:r>
          </w:p>
        </w:tc>
      </w:tr>
      <w:tr w:rsidR="0027353F" w:rsidRPr="00150CAB" w14:paraId="22AD1D6D" w14:textId="77777777" w:rsidTr="00202DE4">
        <w:trPr>
          <w:trHeight w:val="234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99DDC" w14:textId="5BDB0851" w:rsidR="0027353F" w:rsidRPr="00150CAB" w:rsidRDefault="00202DE4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ds_cnpj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9B9F2" w14:textId="465E5A1E" w:rsidR="0027353F" w:rsidRPr="00150CAB" w:rsidRDefault="00202DE4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F3529" w14:textId="68FC06A7" w:rsidR="0027353F" w:rsidRPr="00150CAB" w:rsidRDefault="00202DE4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71AE0" w14:textId="77777777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150C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BCEAC19" w14:textId="6910AB7F" w:rsidR="0027353F" w:rsidRPr="00150CAB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CNPJ d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o</w:t>
            </w:r>
            <w:r w:rsidRPr="00150CA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202DE4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estabelecimento</w:t>
            </w:r>
          </w:p>
        </w:tc>
      </w:tr>
      <w:bookmarkEnd w:id="4"/>
    </w:tbl>
    <w:p w14:paraId="1A2787BE" w14:textId="5B086AA2" w:rsidR="0027353F" w:rsidRDefault="0027353F" w:rsidP="0027353F">
      <w:pPr>
        <w:rPr>
          <w:rFonts w:cs="Arial"/>
          <w:sz w:val="28"/>
          <w:szCs w:val="28"/>
        </w:rPr>
      </w:pPr>
    </w:p>
    <w:p w14:paraId="6CEFABC1" w14:textId="77777777" w:rsidR="001711C6" w:rsidRPr="001711C6" w:rsidRDefault="001711C6" w:rsidP="001711C6">
      <w:pPr>
        <w:pStyle w:val="Corpodetexto"/>
      </w:pPr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150CAB" w14:paraId="4E08EC45" w14:textId="77777777" w:rsidTr="00202DE4">
        <w:trPr>
          <w:trHeight w:val="277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9E591A" w14:textId="77777777" w:rsidR="00150CAB" w:rsidRDefault="00150C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bookmarkStart w:id="5" w:name="_Hlk68124738"/>
            <w:bookmarkEnd w:id="3"/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CD10C3" w14:textId="287B6F7D" w:rsidR="00150CAB" w:rsidRPr="00DC2397" w:rsidRDefault="00202DE4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T_POA_ITEM_CARDAPIO</w:t>
            </w:r>
          </w:p>
        </w:tc>
      </w:tr>
      <w:tr w:rsidR="00150CAB" w14:paraId="7103B2F3" w14:textId="77777777" w:rsidTr="00202DE4">
        <w:trPr>
          <w:trHeight w:val="291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5CEE54" w14:textId="77777777" w:rsidR="00150CAB" w:rsidRDefault="00150C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2FEF7F" w14:textId="23BA2F8E" w:rsidR="00150CAB" w:rsidRPr="00202DE4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Tabela</w:t>
            </w:r>
            <w:r w:rsidR="00202DE4">
              <w:rPr>
                <w:rFonts w:eastAsia="Times New Roman" w:cs="Arial"/>
                <w:color w:val="000000" w:themeColor="text1"/>
                <w:lang w:eastAsia="pt-BR"/>
              </w:rPr>
              <w:t xml:space="preserve"> de itens do cardápio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 w:rsidR="00202DE4">
              <w:rPr>
                <w:rFonts w:eastAsia="Times New Roman" w:cs="Arial"/>
                <w:color w:val="000000" w:themeColor="text1"/>
                <w:lang w:eastAsia="pt-BR"/>
              </w:rPr>
              <w:t>T_</w:t>
            </w:r>
            <w:r w:rsidR="001711C6">
              <w:rPr>
                <w:rFonts w:eastAsia="Times New Roman" w:cs="Arial"/>
                <w:color w:val="000000" w:themeColor="text1"/>
                <w:lang w:eastAsia="pt-BR"/>
              </w:rPr>
              <w:t>POA_</w:t>
            </w:r>
            <w:r w:rsidR="00202DE4">
              <w:rPr>
                <w:rFonts w:eastAsia="Times New Roman" w:cs="Arial"/>
                <w:color w:val="000000" w:themeColor="text1"/>
                <w:lang w:eastAsia="pt-BR"/>
              </w:rPr>
              <w:t>PEDIDO_ITEM_CARDAPIO</w:t>
            </w:r>
          </w:p>
        </w:tc>
      </w:tr>
      <w:tr w:rsidR="00150CAB" w14:paraId="019047BC" w14:textId="77777777" w:rsidTr="001711C6">
        <w:trPr>
          <w:trHeight w:val="23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F50FFC" w14:textId="77777777" w:rsidR="00150CAB" w:rsidRDefault="00150CAB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730C31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A77EE0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BB57BB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3215A42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150CAB" w14:paraId="0A647D18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1C9BCA" w14:textId="65044944" w:rsidR="00150CAB" w:rsidRDefault="00DC2397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cd_item_cardapio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915978" w14:textId="7F4C2D84" w:rsidR="00150CAB" w:rsidRDefault="00DC2397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2221B4" w14:textId="15803B0B" w:rsidR="00150CAB" w:rsidRDefault="00DC2397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73D51A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4C310B3" w14:textId="27A74884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</w:t>
            </w:r>
            <w:r w:rsidR="00DC2397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o item do cardápio</w:t>
            </w:r>
          </w:p>
        </w:tc>
      </w:tr>
      <w:tr w:rsidR="00150CAB" w14:paraId="7BF2446D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1FC1EF" w14:textId="4A29D518" w:rsidR="00150CAB" w:rsidRDefault="00DC2397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nr_destaque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5FBAD9" w14:textId="3EE14456" w:rsidR="00150CAB" w:rsidRDefault="00DC2397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BOOLEAN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900C8B" w14:textId="57BFD954" w:rsidR="00150CAB" w:rsidRDefault="00DC2397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3E181E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E303F1E" w14:textId="44B9FDA6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Para ver se vamos destacar o item no cardápio. Destacado  = 1, não destacado = 0</w:t>
            </w:r>
          </w:p>
        </w:tc>
      </w:tr>
      <w:tr w:rsidR="00150CAB" w14:paraId="0EDE2E5C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380455" w14:textId="6CB054DB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nm_item_pedido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0AF8BC" w14:textId="47181F0E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F5258E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AE8996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CE10087" w14:textId="43295062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 do item do cardápio</w:t>
            </w:r>
          </w:p>
        </w:tc>
      </w:tr>
      <w:tr w:rsidR="00150CAB" w14:paraId="36B93409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A547E0" w14:textId="7FACF0F3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vl_calorico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C34F03" w14:textId="56FED0AF" w:rsidR="00150CAB" w:rsidRDefault="001711C6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BB22FF" w14:textId="1D7A20FA" w:rsidR="00150CAB" w:rsidRDefault="001711C6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4,2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3A62AF" w14:textId="714FC712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6E8A971" w14:textId="31FD44AF" w:rsidR="00150CAB" w:rsidRDefault="001711C6" w:rsidP="003F029C">
            <w:pPr>
              <w:spacing w:after="0" w:line="240" w:lineRule="auto"/>
              <w:ind w:firstLine="173"/>
              <w:jc w:val="left"/>
            </w:pPr>
            <w:r>
              <w:t>Valor calórico do item do cardápio</w:t>
            </w:r>
          </w:p>
        </w:tc>
      </w:tr>
      <w:tr w:rsidR="00150CAB" w14:paraId="7097A074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A0E0AE4" w14:textId="2451080D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ds_item_cardapio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C4D3ED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502F1C2" w14:textId="6601CBAB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D015DF7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87EB94D" w14:textId="1CA99236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 do item do cardápio.</w:t>
            </w:r>
          </w:p>
        </w:tc>
      </w:tr>
      <w:tr w:rsidR="00150CAB" w14:paraId="05216430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3F3680C" w14:textId="0670BE9C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vl_item_cardapio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BEB4909" w14:textId="60AF80E4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C5DAC57" w14:textId="0A38F7A7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5,2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0A99026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0BD619" w14:textId="6B972CE7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Valor do item do cardápio</w:t>
            </w:r>
          </w:p>
        </w:tc>
      </w:tr>
      <w:tr w:rsidR="00150CAB" w14:paraId="1B4780C8" w14:textId="77777777" w:rsidTr="001711C6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D0D3683" w14:textId="595FD1C2" w:rsidR="00150CAB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ds_ingredientes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F13ED2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803C23F" w14:textId="26386351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33FE16C" w14:textId="77777777" w:rsidR="00150CAB" w:rsidRDefault="00150C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4B7D3DD" w14:textId="30EA0560" w:rsidR="00150CAB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 em extenso sobre os ingredientes presentes no item do cardápio.</w:t>
            </w:r>
          </w:p>
        </w:tc>
      </w:tr>
      <w:bookmarkEnd w:id="5"/>
    </w:tbl>
    <w:p w14:paraId="26F94857" w14:textId="64FB2C2B" w:rsidR="001711C6" w:rsidRDefault="001711C6" w:rsidP="001711C6">
      <w:pPr>
        <w:pStyle w:val="Corpodetexto"/>
        <w:ind w:firstLine="0"/>
      </w:pPr>
    </w:p>
    <w:p w14:paraId="12DA47FD" w14:textId="77777777" w:rsidR="001711C6" w:rsidRPr="001711C6" w:rsidRDefault="001711C6" w:rsidP="001711C6">
      <w:pPr>
        <w:pStyle w:val="Corpodetexto"/>
        <w:ind w:firstLine="0"/>
      </w:pPr>
    </w:p>
    <w:tbl>
      <w:tblPr>
        <w:tblW w:w="97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1"/>
        <w:gridCol w:w="1546"/>
        <w:gridCol w:w="1589"/>
        <w:gridCol w:w="1480"/>
        <w:gridCol w:w="2226"/>
      </w:tblGrid>
      <w:tr w:rsidR="001711C6" w14:paraId="077847C0" w14:textId="77777777" w:rsidTr="001711C6">
        <w:trPr>
          <w:trHeight w:val="277"/>
        </w:trPr>
        <w:tc>
          <w:tcPr>
            <w:tcW w:w="29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FAA5BA" w14:textId="77777777" w:rsidR="001711C6" w:rsidRDefault="001711C6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B4C1B6" w14:textId="1C8B3D04" w:rsidR="001711C6" w:rsidRPr="00DC2397" w:rsidRDefault="001711C6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T_POA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_PEDIDO</w:t>
            </w: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_ITEM_CARDAPIO</w:t>
            </w:r>
          </w:p>
        </w:tc>
      </w:tr>
      <w:tr w:rsidR="001711C6" w14:paraId="0001F196" w14:textId="77777777" w:rsidTr="001711C6">
        <w:trPr>
          <w:trHeight w:val="291"/>
        </w:trPr>
        <w:tc>
          <w:tcPr>
            <w:tcW w:w="29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65420E" w14:textId="77777777" w:rsidR="001711C6" w:rsidRDefault="001711C6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A3DA7E" w14:textId="7CFDCC9C" w:rsidR="001711C6" w:rsidRPr="00202DE4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Tabela associativa. Relaciona-se com a tabela T_POA_PEDIDO_ITEM_CARDAPIO e T_POA_PEDIDO</w:t>
            </w:r>
          </w:p>
        </w:tc>
      </w:tr>
      <w:tr w:rsidR="001711C6" w14:paraId="05A25E10" w14:textId="77777777" w:rsidTr="001711C6">
        <w:trPr>
          <w:trHeight w:val="235"/>
        </w:trPr>
        <w:tc>
          <w:tcPr>
            <w:tcW w:w="29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9DCADA" w14:textId="77777777" w:rsidR="001711C6" w:rsidRDefault="001711C6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7BF259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0D3047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01D5A9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556E5AE8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1711C6" w14:paraId="5AF4A800" w14:textId="77777777" w:rsidTr="001711C6">
        <w:trPr>
          <w:trHeight w:val="235"/>
        </w:trPr>
        <w:tc>
          <w:tcPr>
            <w:tcW w:w="29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FF2EE1" w14:textId="5D942B0B" w:rsidR="001711C6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cd_pedido_item_cardapio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B647E1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F049EC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50ABA4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5D5824E" w14:textId="1507C21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da associativa</w:t>
            </w:r>
          </w:p>
        </w:tc>
      </w:tr>
    </w:tbl>
    <w:p w14:paraId="0327C6EA" w14:textId="77777777" w:rsidR="001711C6" w:rsidRDefault="001711C6" w:rsidP="007E5FAB">
      <w:pPr>
        <w:pStyle w:val="Corpodetexto"/>
        <w:ind w:firstLine="0"/>
        <w:rPr>
          <w:rFonts w:eastAsia="Times New Roman"/>
          <w:szCs w:val="28"/>
        </w:rPr>
      </w:pPr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1711C6" w14:paraId="5827AE3A" w14:textId="77777777" w:rsidTr="003F029C">
        <w:trPr>
          <w:trHeight w:val="277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E5E7DA" w14:textId="77777777" w:rsidR="001711C6" w:rsidRDefault="001711C6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FC3FC8" w14:textId="75412534" w:rsidR="001711C6" w:rsidRPr="00DC2397" w:rsidRDefault="001711C6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T_POA_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PEDIDO</w:t>
            </w:r>
          </w:p>
        </w:tc>
      </w:tr>
      <w:tr w:rsidR="001711C6" w14:paraId="60819B69" w14:textId="77777777" w:rsidTr="003F029C">
        <w:trPr>
          <w:trHeight w:val="291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53C75B" w14:textId="77777777" w:rsidR="001711C6" w:rsidRDefault="001711C6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13B131" w14:textId="5DF212F9" w:rsidR="001711C6" w:rsidRPr="00202DE4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Tabela dos pedidos do nosso sistema. Relaciona-se com a tabela T_POA_PEDIDO_ITEM_CARDAPIO e T_POA_CLIENTE</w:t>
            </w:r>
          </w:p>
        </w:tc>
      </w:tr>
      <w:tr w:rsidR="001711C6" w14:paraId="3218248E" w14:textId="77777777" w:rsidTr="003F029C">
        <w:trPr>
          <w:trHeight w:val="23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33F9A9" w14:textId="77777777" w:rsidR="001711C6" w:rsidRDefault="001711C6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FDC586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8F8C8E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100C7B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25BBD647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1711C6" w14:paraId="3ED74B7E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3F2F5B" w14:textId="56C4872E" w:rsidR="001711C6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cd_pedido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0892C0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F27751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D80E4E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8A9A2CD" w14:textId="3185C7D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pedido</w:t>
            </w:r>
          </w:p>
        </w:tc>
      </w:tr>
      <w:tr w:rsidR="001711C6" w14:paraId="2379AC57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780361" w14:textId="0DB3798A" w:rsidR="001711C6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nr_valor_total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267B93" w14:textId="7E557F46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5FA05A" w14:textId="0EA2EB88" w:rsidR="001711C6" w:rsidRDefault="001711C6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5,2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97708A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DC541C9" w14:textId="37D2D14A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Valor total do pedido</w:t>
            </w:r>
          </w:p>
        </w:tc>
      </w:tr>
      <w:tr w:rsidR="001711C6" w14:paraId="54129911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D543CD" w14:textId="27553B65" w:rsidR="001711C6" w:rsidRDefault="001711C6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s</w:t>
            </w:r>
            <w:r w:rsidR="007E5F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t_pedido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96B9CF" w14:textId="56BE8BF3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BOOLEAN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6305BA" w14:textId="58BEA9FD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DF8E02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E57A99D" w14:textId="72A8410D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Para verificar se o pedido está pronto (1 =  sim, 0 = não)</w:t>
            </w:r>
          </w:p>
        </w:tc>
      </w:tr>
      <w:tr w:rsidR="001711C6" w14:paraId="6D557EC1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870162" w14:textId="28887E0C" w:rsidR="001711C6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ds_pedido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4CEF22" w14:textId="0BC4189E" w:rsidR="001711C6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7EBFB9" w14:textId="766740DE" w:rsidR="001711C6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8DE3EB" w14:textId="723075DD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  <w:r w:rsidR="007E5FA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B6D5B54" w14:textId="00DE7E84" w:rsidR="001711C6" w:rsidRDefault="007E5FAB" w:rsidP="003F029C">
            <w:pPr>
              <w:spacing w:after="0" w:line="240" w:lineRule="auto"/>
              <w:ind w:firstLine="173"/>
              <w:jc w:val="left"/>
            </w:pPr>
            <w:r>
              <w:t>Descrição por extenso do pedido</w:t>
            </w:r>
          </w:p>
        </w:tc>
      </w:tr>
      <w:tr w:rsidR="001711C6" w14:paraId="72063AF3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3ECA43C" w14:textId="6AFDEA32" w:rsidR="001711C6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hr_pedido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865377D" w14:textId="0C71B6D1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E0E77E6" w14:textId="0DF26640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C1A82F5" w14:textId="77777777" w:rsidR="001711C6" w:rsidRDefault="001711C6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01EA0A9" w14:textId="2212C9BF" w:rsidR="001711C6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Horário em que o pedido foi feito</w:t>
            </w:r>
          </w:p>
        </w:tc>
      </w:tr>
    </w:tbl>
    <w:p w14:paraId="50C32B28" w14:textId="45D25684" w:rsidR="00D71306" w:rsidRDefault="00D71306" w:rsidP="001C0D9E">
      <w:pPr>
        <w:pStyle w:val="Corpodetexto"/>
        <w:ind w:firstLine="0"/>
        <w:rPr>
          <w:rFonts w:eastAsia="Times New Roman"/>
          <w:szCs w:val="28"/>
        </w:rPr>
      </w:pPr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7E5FAB" w14:paraId="79FC060F" w14:textId="77777777" w:rsidTr="003F029C">
        <w:trPr>
          <w:trHeight w:val="277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78AD26" w14:textId="77777777" w:rsidR="007E5FAB" w:rsidRDefault="007E5F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9785FD" w14:textId="194A35D2" w:rsidR="007E5FAB" w:rsidRPr="00DC2397" w:rsidRDefault="007E5FAB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T_POA_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CLIENTE</w:t>
            </w:r>
          </w:p>
        </w:tc>
      </w:tr>
      <w:tr w:rsidR="007E5FAB" w14:paraId="3C27FB5A" w14:textId="77777777" w:rsidTr="003F029C">
        <w:trPr>
          <w:trHeight w:val="291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174C5" w14:textId="77777777" w:rsidR="007E5FAB" w:rsidRDefault="007E5F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698535" w14:textId="4E362129" w:rsidR="007E5FAB" w:rsidRPr="00202DE4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Tabela de clientes. Relaciona-se com a tabela T_POA_PEDIDO</w:t>
            </w:r>
          </w:p>
        </w:tc>
      </w:tr>
      <w:tr w:rsidR="007E5FAB" w14:paraId="40A302D5" w14:textId="77777777" w:rsidTr="003F029C">
        <w:trPr>
          <w:trHeight w:val="23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E26EE7" w14:textId="77777777" w:rsidR="007E5FAB" w:rsidRDefault="007E5FAB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C5917F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6B9F75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ED1420A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CDF6143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7E5FAB" w14:paraId="33C8A72F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B087C2" w14:textId="6D62B9F9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cd_cliente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550A46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77EF61" w14:textId="038B3F4E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272ED0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23B9B7C" w14:textId="6D22F349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cliente</w:t>
            </w:r>
          </w:p>
        </w:tc>
      </w:tr>
      <w:tr w:rsidR="007E5FAB" w14:paraId="3215949D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C28653" w14:textId="2A325F2E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nm_cliente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A7E63C" w14:textId="5F1FB47C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385B98" w14:textId="43CFBDDC" w:rsidR="007E5FAB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1EC137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BE74382" w14:textId="0F4362EC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do cliente</w:t>
            </w:r>
          </w:p>
        </w:tc>
      </w:tr>
      <w:tr w:rsidR="007E5FAB" w14:paraId="3F6BC3D8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F32255" w14:textId="526338E2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nr_celular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78BB73" w14:textId="7C55EF66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BBD077" w14:textId="69027E88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95895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7082B23" w14:textId="786BA3FD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Número de celular do cliente</w:t>
            </w:r>
          </w:p>
        </w:tc>
      </w:tr>
      <w:tr w:rsidR="007E5FAB" w14:paraId="408C6E72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44FF0D" w14:textId="1766F66F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ds_senha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F95770" w14:textId="03B76998" w:rsidR="007E5FAB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9C22A1" w14:textId="48A428F4" w:rsidR="007E5FAB" w:rsidRDefault="007E5FAB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E94426" w14:textId="38B25098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0E8081F" w14:textId="069C89B2" w:rsidR="007E5FAB" w:rsidRDefault="007E5FAB" w:rsidP="003F029C">
            <w:pPr>
              <w:spacing w:after="0" w:line="240" w:lineRule="auto"/>
              <w:ind w:firstLine="173"/>
              <w:jc w:val="left"/>
            </w:pPr>
            <w:r>
              <w:t>Senha do cliente que dá acesso ao sistema</w:t>
            </w:r>
          </w:p>
        </w:tc>
      </w:tr>
    </w:tbl>
    <w:p w14:paraId="69680C1F" w14:textId="77777777" w:rsidR="007E5FAB" w:rsidRDefault="007E5FAB" w:rsidP="001C0D9E">
      <w:pPr>
        <w:pStyle w:val="Corpodetexto"/>
        <w:ind w:firstLine="0"/>
        <w:rPr>
          <w:rFonts w:eastAsia="Times New Roman"/>
          <w:szCs w:val="28"/>
        </w:rPr>
      </w:pPr>
    </w:p>
    <w:tbl>
      <w:tblPr>
        <w:tblW w:w="93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546"/>
        <w:gridCol w:w="1589"/>
        <w:gridCol w:w="1480"/>
        <w:gridCol w:w="2226"/>
      </w:tblGrid>
      <w:tr w:rsidR="007E5FAB" w14:paraId="7AC36DDB" w14:textId="77777777" w:rsidTr="003F029C">
        <w:trPr>
          <w:trHeight w:val="277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775822" w14:textId="77777777" w:rsidR="007E5FAB" w:rsidRDefault="007E5F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684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7CFB59" w14:textId="2B6E6044" w:rsidR="007E5FAB" w:rsidRPr="00DC2397" w:rsidRDefault="007E5FAB" w:rsidP="003F029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DC239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T_PO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A_CATEGORIA</w:t>
            </w:r>
          </w:p>
        </w:tc>
      </w:tr>
      <w:tr w:rsidR="007E5FAB" w14:paraId="660F9EF1" w14:textId="77777777" w:rsidTr="003F029C">
        <w:trPr>
          <w:trHeight w:val="291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65A534F" w14:textId="77777777" w:rsidR="007E5FAB" w:rsidRDefault="007E5FAB" w:rsidP="003F029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684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3AD524" w14:textId="1828A626" w:rsidR="007E5FAB" w:rsidRPr="00202DE4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u w:val="single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>Enum para classificar tipos de itens do cardápio. Relaciona-se com a tabela T_POA_ITEM_CARDAPIO</w:t>
            </w:r>
          </w:p>
        </w:tc>
      </w:tr>
      <w:tr w:rsidR="007E5FAB" w14:paraId="23213F32" w14:textId="77777777" w:rsidTr="003F029C">
        <w:trPr>
          <w:trHeight w:val="235"/>
        </w:trPr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516DBA" w14:textId="77777777" w:rsidR="007E5FAB" w:rsidRDefault="007E5FAB" w:rsidP="003F029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EB3ACE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3BE08F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228924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04F416F4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7E5FAB" w14:paraId="21379727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822F9D" w14:textId="0949EE33" w:rsidR="007E5FAB" w:rsidRDefault="007E5FAB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cd_categoria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697AB2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94BE47" w14:textId="1862CD8B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548BCC" w14:textId="77777777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684016D" w14:textId="4FE193CF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da categoria do item do cardápio</w:t>
            </w:r>
          </w:p>
        </w:tc>
      </w:tr>
      <w:tr w:rsidR="007E5FAB" w14:paraId="71687F29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AE83DD" w14:textId="4EA56EA2" w:rsidR="007E5FAB" w:rsidRDefault="001C0D9E" w:rsidP="003F029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ds_sobremesa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05A72C" w14:textId="25646750" w:rsidR="007E5FAB" w:rsidRDefault="001C0D9E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EB46C9" w14:textId="7DD2FB7E" w:rsidR="007E5FAB" w:rsidRDefault="001C0D9E" w:rsidP="003F029C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0753FB" w14:textId="220701C4" w:rsidR="007E5FAB" w:rsidRDefault="007E5FAB" w:rsidP="003F029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E2D782F" w14:textId="5D84D5FD" w:rsidR="007E5FAB" w:rsidRDefault="001C0D9E" w:rsidP="003F029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Se o item do cardápio for uma sobremesa</w:t>
            </w:r>
          </w:p>
        </w:tc>
      </w:tr>
      <w:tr w:rsidR="001C0D9E" w14:paraId="6E88BF99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E32ACD" w14:textId="1618861A" w:rsidR="001C0D9E" w:rsidRDefault="001C0D9E" w:rsidP="001C0D9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ds_prato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EDCB52" w14:textId="77777777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9DE240" w14:textId="70922ED6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FDACCF" w14:textId="01DB92C0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3DB48E7" w14:textId="273FD957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Se o item do cardápio for um prato</w:t>
            </w:r>
          </w:p>
        </w:tc>
      </w:tr>
      <w:tr w:rsidR="001C0D9E" w14:paraId="6CD8FB13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2B5030" w14:textId="192C7543" w:rsidR="001C0D9E" w:rsidRDefault="001C0D9E" w:rsidP="001C0D9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ds_bebida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B001CE" w14:textId="3E3C191D" w:rsidR="001C0D9E" w:rsidRDefault="001C0D9E" w:rsidP="001C0D9E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41F06F" w14:textId="5A165545" w:rsidR="001C0D9E" w:rsidRDefault="001C0D9E" w:rsidP="001C0D9E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B1BFCB" w14:textId="77777777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417B720" w14:textId="74F3C80D" w:rsidR="001C0D9E" w:rsidRDefault="001C0D9E" w:rsidP="001C0D9E">
            <w:pPr>
              <w:spacing w:after="0" w:line="240" w:lineRule="auto"/>
              <w:ind w:firstLine="173"/>
              <w:jc w:val="left"/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Se o item do cardápio for uma bebida</w:t>
            </w:r>
          </w:p>
        </w:tc>
      </w:tr>
      <w:tr w:rsidR="001C0D9E" w14:paraId="06693C8D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B24E76F" w14:textId="1D7ADA22" w:rsidR="001C0D9E" w:rsidRDefault="001C0D9E" w:rsidP="001C0D9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ds_lanche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1CF7DF1" w14:textId="77777777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01F609E" w14:textId="6E5CB017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ECA4D9D" w14:textId="5F997B5B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2104D10" w14:textId="0596DD6F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Se o item do cardápio for um lanche</w:t>
            </w:r>
          </w:p>
        </w:tc>
      </w:tr>
      <w:tr w:rsidR="001C0D9E" w14:paraId="4D1B4896" w14:textId="77777777" w:rsidTr="003F029C">
        <w:trPr>
          <w:trHeight w:val="235"/>
        </w:trPr>
        <w:tc>
          <w:tcPr>
            <w:tcW w:w="25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E44A99E" w14:textId="07698243" w:rsidR="001C0D9E" w:rsidRDefault="001C0D9E" w:rsidP="001C0D9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ds_aperitivo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2BD54E" w14:textId="403C8FC4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BA31968" w14:textId="6A63FA1C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B127F3A" w14:textId="4A87567A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FA7A2BF" w14:textId="7636CCD0" w:rsidR="001C0D9E" w:rsidRDefault="001C0D9E" w:rsidP="001C0D9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Se o item do cardápio for um aperitivo.</w:t>
            </w:r>
          </w:p>
        </w:tc>
      </w:tr>
    </w:tbl>
    <w:p w14:paraId="483CB84E" w14:textId="77777777" w:rsidR="007E5FAB" w:rsidRDefault="007E5FAB" w:rsidP="00D71306">
      <w:pPr>
        <w:pStyle w:val="Corpodetexto"/>
        <w:rPr>
          <w:rFonts w:eastAsia="Times New Roman"/>
          <w:szCs w:val="28"/>
        </w:rPr>
      </w:pPr>
    </w:p>
    <w:p w14:paraId="13B6F745" w14:textId="7F1CAA0B" w:rsidR="007E5FAB" w:rsidRDefault="007E5FAB" w:rsidP="00D71306">
      <w:pPr>
        <w:pStyle w:val="Corpodetexto"/>
        <w:rPr>
          <w:rFonts w:eastAsia="Times New Roman"/>
          <w:szCs w:val="28"/>
        </w:rPr>
      </w:pPr>
    </w:p>
    <w:p w14:paraId="09B46CEC" w14:textId="77777777" w:rsidR="007E5FAB" w:rsidRDefault="007E5FAB" w:rsidP="00D71306">
      <w:pPr>
        <w:pStyle w:val="Corpodetexto"/>
        <w:rPr>
          <w:rFonts w:eastAsia="Times New Roman"/>
          <w:szCs w:val="28"/>
        </w:rPr>
      </w:pPr>
    </w:p>
    <w:p w14:paraId="03152A04" w14:textId="1637F9BB" w:rsidR="00F64703" w:rsidRPr="004F1D41" w:rsidRDefault="00D71306" w:rsidP="004A05C4">
      <w:pPr>
        <w:pStyle w:val="Ttulo2"/>
      </w:pPr>
      <w:bookmarkStart w:id="6" w:name="_Toc67673071"/>
      <w:r>
        <w:t>3</w:t>
      </w:r>
      <w:r w:rsidR="00101E62">
        <w:t xml:space="preserve"> </w:t>
      </w:r>
      <w:r>
        <w:t>–</w:t>
      </w:r>
      <w:r w:rsidR="000906E4" w:rsidRPr="004F1D41">
        <w:t xml:space="preserve"> </w:t>
      </w:r>
      <w:r>
        <w:t>Projeto Lógico do Banco de Dados</w:t>
      </w:r>
      <w:bookmarkEnd w:id="6"/>
    </w:p>
    <w:p w14:paraId="21B3A3A1" w14:textId="77777777" w:rsidR="000906E4" w:rsidRPr="00C036D1" w:rsidRDefault="000906E4" w:rsidP="000906E4">
      <w:pPr>
        <w:ind w:firstLine="0"/>
      </w:pPr>
    </w:p>
    <w:p w14:paraId="03992D0F" w14:textId="46DA9E8E" w:rsidR="000906E4" w:rsidRDefault="0027353F" w:rsidP="000906E4">
      <w:pPr>
        <w:pStyle w:val="Figura"/>
      </w:pPr>
      <w:r>
        <w:rPr>
          <w:noProof/>
        </w:rPr>
        <w:drawing>
          <wp:inline distT="0" distB="0" distL="0" distR="0" wp14:anchorId="4C01869A" wp14:editId="6386C8BF">
            <wp:extent cx="7058025" cy="423448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23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D47C" w14:textId="45269925" w:rsidR="00101E62" w:rsidRDefault="00101E62">
      <w:pPr>
        <w:spacing w:after="0" w:line="240" w:lineRule="auto"/>
        <w:ind w:firstLine="0"/>
        <w:jc w:val="left"/>
      </w:pPr>
      <w:r>
        <w:br w:type="page"/>
      </w:r>
    </w:p>
    <w:p w14:paraId="6A78ECF8" w14:textId="50A07623" w:rsidR="00F64703" w:rsidRDefault="000906E4" w:rsidP="004A05C4">
      <w:pPr>
        <w:pStyle w:val="Ttulo2"/>
      </w:pPr>
      <w:r>
        <w:lastRenderedPageBreak/>
        <w:t xml:space="preserve"> </w:t>
      </w:r>
      <w:bookmarkStart w:id="7" w:name="_Toc67673072"/>
      <w:r w:rsidR="00D71306">
        <w:t>4 – Projeto Físico do Banco de Dados</w:t>
      </w:r>
      <w:bookmarkEnd w:id="7"/>
    </w:p>
    <w:p w14:paraId="73B8ECBC" w14:textId="25897AE1" w:rsidR="00F64703" w:rsidRDefault="0027353F" w:rsidP="0027353F">
      <w:pPr>
        <w:pStyle w:val="Figura"/>
      </w:pPr>
      <w:r>
        <w:rPr>
          <w:noProof/>
        </w:rPr>
        <w:drawing>
          <wp:inline distT="0" distB="0" distL="0" distR="0" wp14:anchorId="263BD27F" wp14:editId="1F873ABB">
            <wp:extent cx="7191376" cy="38536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6" cy="38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1256" w14:textId="680E35C5" w:rsidR="00F64703" w:rsidRDefault="00F64703" w:rsidP="000906E4">
      <w:pPr>
        <w:pStyle w:val="PargrafodaLista"/>
      </w:pPr>
    </w:p>
    <w:p w14:paraId="0431C02E" w14:textId="03A6509F" w:rsidR="00F64703" w:rsidRDefault="00F64703" w:rsidP="000906E4">
      <w:pPr>
        <w:pStyle w:val="PargrafodaLista"/>
      </w:pPr>
    </w:p>
    <w:p w14:paraId="1E6FA82C" w14:textId="77777777" w:rsidR="00F64703" w:rsidRPr="00F64703" w:rsidRDefault="00F64703" w:rsidP="000906E4">
      <w:pPr>
        <w:pStyle w:val="PargrafodaLista"/>
      </w:pPr>
    </w:p>
    <w:p w14:paraId="4C16E65D" w14:textId="6E980780" w:rsidR="006C4326" w:rsidRPr="00D127A6" w:rsidRDefault="006C4326" w:rsidP="00150CAB">
      <w:pPr>
        <w:pStyle w:val="Ttulo2"/>
        <w:rPr>
          <w:b w:val="0"/>
          <w:bCs w:val="0"/>
          <w:iCs w:val="0"/>
          <w:szCs w:val="24"/>
        </w:rPr>
      </w:pPr>
    </w:p>
    <w:sectPr w:rsidR="006C4326" w:rsidRPr="00D127A6" w:rsidSect="006C4326">
      <w:headerReference w:type="first" r:id="rId19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2D53F" w14:textId="77777777" w:rsidR="00562114" w:rsidRDefault="00562114" w:rsidP="00987BE0">
      <w:pPr>
        <w:spacing w:after="0" w:line="240" w:lineRule="auto"/>
      </w:pPr>
      <w:r>
        <w:separator/>
      </w:r>
    </w:p>
  </w:endnote>
  <w:endnote w:type="continuationSeparator" w:id="0">
    <w:p w14:paraId="49B753DD" w14:textId="77777777" w:rsidR="00562114" w:rsidRDefault="00562114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D9132" w14:textId="77777777" w:rsidR="00562114" w:rsidRDefault="00562114" w:rsidP="00987BE0">
      <w:pPr>
        <w:spacing w:after="0" w:line="240" w:lineRule="auto"/>
      </w:pPr>
      <w:r>
        <w:separator/>
      </w:r>
    </w:p>
  </w:footnote>
  <w:footnote w:type="continuationSeparator" w:id="0">
    <w:p w14:paraId="09F0F690" w14:textId="77777777" w:rsidR="00562114" w:rsidRDefault="00562114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B5565" w14:textId="77777777" w:rsidR="00D71306" w:rsidRDefault="00D71306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10</w:t>
    </w:r>
    <w:r>
      <w:fldChar w:fldCharType="end"/>
    </w:r>
    <w:r w:rsidR="1A176BA7">
      <w:t xml:space="preserve"> de </w:t>
    </w:r>
    <w:fldSimple w:instr="NUMPAGES   \* MERGEFORMAT">
      <w:r w:rsidR="1A176BA7">
        <w:t>15</w:t>
      </w:r>
    </w:fldSimple>
    <w:r w:rsidR="1A176BA7">
      <w:t xml:space="preserve"> </w:t>
    </w:r>
  </w:p>
  <w:p w14:paraId="0217DDD6" w14:textId="77777777" w:rsidR="00D71306" w:rsidRDefault="00D7130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08C38" w14:textId="77777777" w:rsidR="00D71306" w:rsidRDefault="00D71306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fldSimple w:instr="NUMPAGES   \* MERGEFORMAT">
      <w:r w:rsidR="1A176BA7">
        <w:t>15</w:t>
      </w:r>
    </w:fldSimple>
    <w:r w:rsidR="1A176BA7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fldSimple w:instr=" NUMPAGES   \* MERGEFORMAT ">
      <w:r w:rsidR="1A176BA7">
        <w:t>15</w:t>
      </w:r>
    </w:fldSimple>
    <w:r w:rsidR="1A176B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0E1EEA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  <w:num w:numId="13">
    <w:abstractNumId w:val="6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3718D"/>
    <w:rsid w:val="00050FEA"/>
    <w:rsid w:val="00072A6C"/>
    <w:rsid w:val="000906E4"/>
    <w:rsid w:val="000D2801"/>
    <w:rsid w:val="00101E62"/>
    <w:rsid w:val="001509ED"/>
    <w:rsid w:val="00150CAB"/>
    <w:rsid w:val="001711C6"/>
    <w:rsid w:val="001C0C3D"/>
    <w:rsid w:val="001C0D9E"/>
    <w:rsid w:val="001C5EE2"/>
    <w:rsid w:val="00202DE4"/>
    <w:rsid w:val="0023747F"/>
    <w:rsid w:val="0027353F"/>
    <w:rsid w:val="00282A81"/>
    <w:rsid w:val="002A3C38"/>
    <w:rsid w:val="002E2864"/>
    <w:rsid w:val="002E35AE"/>
    <w:rsid w:val="00316877"/>
    <w:rsid w:val="00316B13"/>
    <w:rsid w:val="003170FA"/>
    <w:rsid w:val="00340843"/>
    <w:rsid w:val="00347CAE"/>
    <w:rsid w:val="00390223"/>
    <w:rsid w:val="00396E75"/>
    <w:rsid w:val="003A1906"/>
    <w:rsid w:val="003C50DD"/>
    <w:rsid w:val="003F24B1"/>
    <w:rsid w:val="004018CB"/>
    <w:rsid w:val="00403F4A"/>
    <w:rsid w:val="00477C33"/>
    <w:rsid w:val="0048324B"/>
    <w:rsid w:val="004A05C4"/>
    <w:rsid w:val="004C39C2"/>
    <w:rsid w:val="004F1D41"/>
    <w:rsid w:val="004F459E"/>
    <w:rsid w:val="00500EDB"/>
    <w:rsid w:val="00545406"/>
    <w:rsid w:val="005522A5"/>
    <w:rsid w:val="00556B5B"/>
    <w:rsid w:val="00560364"/>
    <w:rsid w:val="00562114"/>
    <w:rsid w:val="00591097"/>
    <w:rsid w:val="005A79AF"/>
    <w:rsid w:val="005D7910"/>
    <w:rsid w:val="0064602B"/>
    <w:rsid w:val="00650FE8"/>
    <w:rsid w:val="006C4326"/>
    <w:rsid w:val="006C4A36"/>
    <w:rsid w:val="006D634A"/>
    <w:rsid w:val="006E34CE"/>
    <w:rsid w:val="00732060"/>
    <w:rsid w:val="007540CC"/>
    <w:rsid w:val="0076599A"/>
    <w:rsid w:val="007A39A7"/>
    <w:rsid w:val="007E2C7B"/>
    <w:rsid w:val="007E5FAB"/>
    <w:rsid w:val="008236DB"/>
    <w:rsid w:val="00826699"/>
    <w:rsid w:val="00846B28"/>
    <w:rsid w:val="00882BE7"/>
    <w:rsid w:val="00890ACF"/>
    <w:rsid w:val="008C19F2"/>
    <w:rsid w:val="008E35F7"/>
    <w:rsid w:val="0091487C"/>
    <w:rsid w:val="00987BE0"/>
    <w:rsid w:val="00A02A69"/>
    <w:rsid w:val="00A14423"/>
    <w:rsid w:val="00A16E62"/>
    <w:rsid w:val="00A36C8B"/>
    <w:rsid w:val="00A64FC6"/>
    <w:rsid w:val="00A9370C"/>
    <w:rsid w:val="00AB2BE5"/>
    <w:rsid w:val="00AD6955"/>
    <w:rsid w:val="00AF754D"/>
    <w:rsid w:val="00B010AF"/>
    <w:rsid w:val="00B04F8A"/>
    <w:rsid w:val="00B118A1"/>
    <w:rsid w:val="00B31965"/>
    <w:rsid w:val="00B92022"/>
    <w:rsid w:val="00BA0C51"/>
    <w:rsid w:val="00BC2FC3"/>
    <w:rsid w:val="00C036D1"/>
    <w:rsid w:val="00C235D2"/>
    <w:rsid w:val="00C2382B"/>
    <w:rsid w:val="00C81048"/>
    <w:rsid w:val="00C86529"/>
    <w:rsid w:val="00CC7283"/>
    <w:rsid w:val="00D026C5"/>
    <w:rsid w:val="00D127A6"/>
    <w:rsid w:val="00D44E81"/>
    <w:rsid w:val="00D563AE"/>
    <w:rsid w:val="00D70546"/>
    <w:rsid w:val="00D71306"/>
    <w:rsid w:val="00D95FC7"/>
    <w:rsid w:val="00DB65E4"/>
    <w:rsid w:val="00DC2397"/>
    <w:rsid w:val="00DD4AD9"/>
    <w:rsid w:val="00DE5157"/>
    <w:rsid w:val="00E1773C"/>
    <w:rsid w:val="00E36822"/>
    <w:rsid w:val="00E44082"/>
    <w:rsid w:val="00EA1FE1"/>
    <w:rsid w:val="00ED1183"/>
    <w:rsid w:val="00ED6A41"/>
    <w:rsid w:val="00EF23B5"/>
    <w:rsid w:val="00EF4A0C"/>
    <w:rsid w:val="00F53589"/>
    <w:rsid w:val="00F64703"/>
    <w:rsid w:val="00F977BB"/>
    <w:rsid w:val="00FA626F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1711C6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846B28"/>
    <w:pPr>
      <w:tabs>
        <w:tab w:val="left" w:pos="0"/>
      </w:tabs>
      <w:jc w:val="left"/>
    </w:pPr>
    <w:rPr>
      <w:caps/>
      <w:sz w:val="24"/>
    </w:rPr>
  </w:style>
  <w:style w:type="character" w:customStyle="1" w:styleId="Ttulo-SumriosChar">
    <w:name w:val="Título - Sumários Char"/>
    <w:link w:val="Ttulo-Sumrios"/>
    <w:rsid w:val="00846B28"/>
    <w:rPr>
      <w:rFonts w:ascii="Arial" w:hAnsi="Arial"/>
      <w:b/>
      <w:caps/>
      <w:color w:val="000000" w:themeColor="text1"/>
      <w:sz w:val="24"/>
      <w:szCs w:val="36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6" ma:contentTypeDescription="Crie um novo documento." ma:contentTypeScope="" ma:versionID="b82b6c43a85536759ed28accb4076f84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a3ac19abf0ae17f101e2199a3689e749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DE97BE-0ECB-4180-82C2-875C93064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a97ad-02fe-4b5a-8bbb-dedcb0dc2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didático.dotx</Template>
  <TotalTime>72</TotalTime>
  <Pages>10</Pages>
  <Words>1050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Erica Pessoa</cp:lastModifiedBy>
  <cp:revision>5</cp:revision>
  <dcterms:created xsi:type="dcterms:W3CDTF">2021-04-01T02:32:00Z</dcterms:created>
  <dcterms:modified xsi:type="dcterms:W3CDTF">2021-04-01T22:56:00Z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  <property fmtid="{D5CDD505-2E9C-101B-9397-08002B2CF9AE}" pid="3" name="Order">
    <vt:r8>12500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