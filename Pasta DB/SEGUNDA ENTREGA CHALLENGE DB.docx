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4.xml.rels" ContentType="application/vnd.openxmlformats-package.relationships+xml"/>
  <Override PartName="/word/_rels/header7.xml.rels" ContentType="application/vnd.openxmlformats-package.relationships+xml"/>
  <Override PartName="/word/_rels/header5.xml.rels" ContentType="application/vnd.openxmlformats-package.relationships+xml"/>
  <Override PartName="/word/_rels/header8.xml.rels" ContentType="application/vnd.openxmlformats-package.relationships+xml"/>
  <Override PartName="/word/_rels/header6.xml.rels" ContentType="application/vnd.openxmlformats-package.relationships+xml"/>
  <Override PartName="/word/_rels/header10.xml.rels" ContentType="application/vnd.openxmlformats-package.relationships+xml"/>
  <Override PartName="/word/_rels/header9.xml.rels" ContentType="application/vnd.openxmlformats-package.relationships+xml"/>
  <Override PartName="/word/header9.xml" ContentType="application/vnd.openxmlformats-officedocument.wordprocessingml.header+xml"/>
  <Override PartName="/word/header8.xml" ContentType="application/vnd.openxmlformats-officedocument.wordprocessingml.header+xml"/>
  <Override PartName="/word/header10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hanging="0"/>
        <w:jc w:val="center"/>
        <w:rPr>
          <w:rFonts w:ascii="Times New Roman" w:hAnsi="Times New Roman" w:cs="Calibri"/>
          <w:sz w:val="20"/>
          <w:szCs w:val="20"/>
          <w:lang w:val="pt-PT" w:eastAsia="pt-PT" w:bidi="pt-PT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3884D03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6230" cy="11900535"/>
                <wp:effectExtent l="0" t="0" r="0" b="9525"/>
                <wp:wrapNone/>
                <wp:docPr id="1" name="Freeform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0" cy="11899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6C8A2D0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8930" cy="11830685"/>
                <wp:effectExtent l="0" t="0" r="0" b="3175"/>
                <wp:wrapNone/>
                <wp:docPr id="2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20" cy="1182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.</w:t>
      </w:r>
      <w:r>
        <w:rPr/>
        <w:drawing>
          <wp:inline distT="0" distB="0" distL="0" distR="0">
            <wp:extent cx="2346960" cy="63119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40" w:before="2" w:after="0"/>
        <w:ind w:hanging="0"/>
        <w:jc w:val="left"/>
        <w:rPr>
          <w:rFonts w:ascii="Times New Roman" w:hAnsi="Times New Roman" w:cs="Calibri"/>
          <w:sz w:val="12"/>
          <w:szCs w:val="20"/>
          <w:lang w:val="pt-PT" w:eastAsia="pt-PT" w:bidi="pt-PT"/>
        </w:rPr>
      </w:pPr>
      <w:r>
        <w:rPr>
          <w:rFonts w:cs="Calibri" w:ascii="Times New Roman" w:hAnsi="Times New Roman"/>
          <w:sz w:val="12"/>
          <w:szCs w:val="20"/>
          <w:lang w:val="pt-PT" w:eastAsia="pt-PT" w:bidi="pt-PT"/>
        </w:rPr>
      </w:r>
    </w:p>
    <w:p>
      <w:pPr>
        <w:pStyle w:val="Normal"/>
        <w:widowControl w:val="false"/>
        <w:spacing w:lineRule="auto" w:line="240" w:before="35" w:after="0"/>
        <w:ind w:right="-1" w:hanging="0"/>
        <w:jc w:val="center"/>
        <w:rPr>
          <w:rFonts w:ascii="Calibri" w:hAnsi="Calibri" w:cs="Calibri"/>
          <w:sz w:val="32"/>
          <w:lang w:val="pt-PT" w:eastAsia="pt-PT" w:bidi="pt-PT"/>
        </w:rPr>
      </w:pPr>
      <w:r>
        <w:rPr>
          <w:rFonts w:cs="Calibri" w:ascii="Calibri" w:hAnsi="Calibri"/>
          <w:color w:val="404040"/>
          <w:sz w:val="32"/>
          <w:lang w:val="pt-PT" w:eastAsia="pt-PT" w:bidi="pt-PT"/>
        </w:rPr>
        <w:t>Faculdade de Informática e Administração Paulista</w:t>
      </w:r>
    </w:p>
    <w:p>
      <w:pPr>
        <w:pStyle w:val="Normal"/>
        <w:ind w:hanging="0"/>
        <w:jc w:val="center"/>
        <w:rPr>
          <w:rFonts w:ascii="Calibri" w:hAnsi="Calibri" w:cs="Calibri"/>
          <w:szCs w:val="24"/>
          <w:lang w:val="pt-PT" w:eastAsia="pt-PT" w:bidi="pt-PT"/>
        </w:rPr>
      </w:pPr>
      <w:r>
        <w:rPr>
          <w:rFonts w:cs="Calibri" w:ascii="Calibri" w:hAnsi="Calibri"/>
          <w:szCs w:val="24"/>
          <w:lang w:val="pt-PT" w:eastAsia="pt-PT" w:bidi="pt-PT"/>
        </w:rPr>
      </w:r>
      <w:bookmarkStart w:id="0" w:name="_Hlk49181259"/>
      <w:bookmarkStart w:id="1" w:name="_Hlk49181259"/>
      <w:bookmarkEnd w:id="1"/>
    </w:p>
    <w:p>
      <w:pPr>
        <w:pStyle w:val="Ttulo2"/>
        <w:rPr/>
      </w:pPr>
      <w:r>
        <w:rPr/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Figura"/>
        <w:spacing w:before="240" w:after="480"/>
        <w:rPr>
          <w:lang w:eastAsia="pt-BR"/>
        </w:rPr>
      </w:pPr>
      <w:r>
        <w:rPr>
          <w:lang w:eastAsia="pt-BR"/>
        </w:rPr>
      </w:r>
    </w:p>
    <w:p>
      <w:pPr>
        <w:pStyle w:val="TtulodaCapa"/>
        <w:ind w:hanging="0"/>
        <w:rPr>
          <w:rStyle w:val="Strong"/>
          <w:b/>
          <w:b/>
          <w:bCs w:val="false"/>
        </w:rPr>
      </w:pPr>
      <w:r>
        <w:rPr>
          <w:b/>
          <w:bCs w:val="false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rStyle w:val="SubTtuloAutoreVersoChar"/>
          <w:b/>
          <w:color w:val="FF0000"/>
          <w:lang w:val="en-US"/>
        </w:rPr>
        <w:t>Database Application Development</w:t>
      </w:r>
    </w:p>
    <w:p>
      <w:pPr>
        <w:pStyle w:val="SubTtuloAutoreVerso"/>
        <w:rPr>
          <w:rStyle w:val="SubTtuloAutoreVersoChar"/>
          <w:b/>
          <w:b/>
          <w:sz w:val="48"/>
          <w:szCs w:val="40"/>
          <w:lang w:val="en-US"/>
        </w:rPr>
      </w:pPr>
      <w:r>
        <w:rPr>
          <w:rStyle w:val="SubTtuloAutoreVersoChar"/>
          <w:b/>
          <w:lang w:val="en-US"/>
        </w:rPr>
        <w:t>Entrega n</w:t>
      </w:r>
      <w:r>
        <w:rPr>
          <w:rStyle w:val="SubTtuloAutoreVersoChar"/>
          <w:b/>
          <w:sz w:val="48"/>
          <w:szCs w:val="40"/>
          <w:lang w:val="en-US"/>
        </w:rPr>
        <w:t xml:space="preserve">º2 Challenge </w:t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SubTtuloAutoreVerso"/>
        <w:rPr>
          <w:rStyle w:val="SubTtuloAutoreVersoChar"/>
          <w:b/>
          <w:b/>
          <w:lang w:val="en-US"/>
        </w:rPr>
      </w:pPr>
      <w:r>
        <w:rPr>
          <w:b/>
          <w:lang w:val="en-US"/>
        </w:rPr>
      </w:r>
    </w:p>
    <w:p>
      <w:pPr>
        <w:pStyle w:val="TtulodaCapa"/>
        <w:ind w:hanging="0"/>
        <w:rPr>
          <w:rStyle w:val="SubTtuloAutoreVersoChar"/>
          <w:b/>
          <w:b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F95833B">
                <wp:simplePos x="0" y="0"/>
                <wp:positionH relativeFrom="page">
                  <wp:posOffset>5080</wp:posOffset>
                </wp:positionH>
                <wp:positionV relativeFrom="page">
                  <wp:posOffset>5080</wp:posOffset>
                </wp:positionV>
                <wp:extent cx="328930" cy="11830685"/>
                <wp:effectExtent l="0" t="0" r="0" b="3175"/>
                <wp:wrapNone/>
                <wp:docPr id="4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20" cy="1182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 wp14:anchorId="61D8DE68">
                <wp:simplePos x="0" y="0"/>
                <wp:positionH relativeFrom="page">
                  <wp:posOffset>7213600</wp:posOffset>
                </wp:positionH>
                <wp:positionV relativeFrom="page">
                  <wp:posOffset>-1117600</wp:posOffset>
                </wp:positionV>
                <wp:extent cx="328930" cy="11830685"/>
                <wp:effectExtent l="0" t="0" r="0" b="3175"/>
                <wp:wrapNone/>
                <wp:docPr id="5" name="Freeform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320" cy="11829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SubTtuloAutoreVersoChar"/>
          <w:b/>
        </w:rPr>
        <w:t>INTEGRANTES</w:t>
      </w:r>
    </w:p>
    <w:tbl>
      <w:tblPr>
        <w:tblW w:w="8352" w:type="dxa"/>
        <w:jc w:val="left"/>
        <w:tblInd w:w="704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79"/>
        <w:gridCol w:w="5772"/>
      </w:tblGrid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Arial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85707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Kaue Augusto Miranda Santos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86405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Eric Luiz Campos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86351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Larissa Alves Da Silva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85817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Giovanna de Mello Leiva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85109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Daniel Sanchez Melero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84549</w:t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  <w:t>Henrique Neves Lagos</w:t>
            </w:r>
          </w:p>
        </w:tc>
      </w:tr>
      <w:tr>
        <w:trPr>
          <w:trHeight w:val="302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</w:tr>
      <w:tr>
        <w:trPr>
          <w:trHeight w:val="70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eastAsia="Times New Roman" w:cs="Calibri" w:ascii="Calibri" w:hAnsi="Calibri"/>
                <w:b/>
                <w:bCs/>
                <w:color w:val="000000"/>
                <w:sz w:val="22"/>
                <w:lang w:eastAsia="pt-BR"/>
              </w:rPr>
            </w:r>
          </w:p>
        </w:tc>
      </w:tr>
    </w:tbl>
    <w:p>
      <w:pPr>
        <w:sectPr>
          <w:headerReference w:type="default" r:id="rId3"/>
          <w:headerReference w:type="first" r:id="rId4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TtuloSumrios"/>
        <w:rPr>
          <w:rStyle w:val="SubTtuloAutoreVersoChar"/>
          <w:b/>
          <w:b/>
        </w:rPr>
      </w:pPr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do1"/>
            <w:spacing w:before="0" w:after="480"/>
            <w:rPr/>
          </w:pPr>
          <w:r>
            <w:fldChar w:fldCharType="begin"/>
          </w:r>
          <w:r>
            <w:rPr>
              <w:webHidden/>
              <w:rStyle w:val="Ligaodendice"/>
              <w:b/>
              <w:bCs/>
              <w:vanish w:val="false"/>
              <w:rFonts w:cs="Arial"/>
            </w:rPr>
            <w:instrText> TOC \z \o "1-3" \u \h</w:instrText>
          </w:r>
          <w:r>
            <w:rPr>
              <w:webHidden/>
              <w:rStyle w:val="Ligaodendice"/>
              <w:b/>
              <w:bCs/>
              <w:vanish w:val="false"/>
              <w:rFonts w:cs="Arial"/>
            </w:rPr>
            <w:fldChar w:fldCharType="separate"/>
          </w:r>
          <w:hyperlink w:anchor="_Toc67673069">
            <w:r>
              <w:rPr>
                <w:webHidden/>
                <w:rStyle w:val="Ligaodendice"/>
                <w:rFonts w:cs="Arial"/>
                <w:b/>
                <w:bCs/>
                <w:vanish w:val="false"/>
              </w:rPr>
              <w:t>1 – Descrição do Projeto e 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_Toc67673069 \h</w:instrText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b/>
                <w:bCs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/>
          </w:pPr>
          <w:hyperlink w:anchor="_Toc67673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_Toc67673070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Ligaodendice"/>
                <w:b/>
                <w:bCs/>
                <w:vanish w:val="false"/>
              </w:rPr>
              <w:t>2 – Dicionário de Dados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do2"/>
            <w:rPr/>
          </w:pPr>
          <w:hyperlink w:anchor="_Toc67673071">
            <w:r>
              <w:rPr>
                <w:webHidden/>
                <w:rStyle w:val="Ligaodendice"/>
                <w:b/>
                <w:bCs/>
                <w:vanish w:val="false"/>
              </w:rPr>
              <w:t>3 – Projeto Lógico do Banco de Dados</w:t>
              <w:tab/>
            </w:r>
          </w:hyperlink>
          <w:r>
            <w:rPr>
              <w:b/>
              <w:bCs/>
              <w:vanish w:val="false"/>
            </w:rPr>
            <w:t>10</w:t>
          </w:r>
        </w:p>
        <w:p>
          <w:pPr>
            <w:pStyle w:val="Contedo2"/>
            <w:rPr/>
          </w:pPr>
          <w:hyperlink w:anchor="_Toc67673072">
            <w:r>
              <w:rPr>
                <w:webHidden/>
                <w:rStyle w:val="Ligaodendice"/>
                <w:b/>
                <w:bCs/>
                <w:vanish w:val="false"/>
              </w:rPr>
              <w:t>4 – Projeto Físico do Banco de Dados</w:t>
              <w:tab/>
            </w:r>
          </w:hyperlink>
          <w:r>
            <w:rPr>
              <w:b/>
              <w:bCs/>
              <w:vanish w:val="false"/>
            </w:rPr>
            <w:t>1</w:t>
          </w:r>
          <w:r>
            <w:rPr>
              <w:b/>
              <w:bCs/>
              <w:vanish w:val="false"/>
            </w:rPr>
            <w:t>1</w:t>
          </w:r>
        </w:p>
        <w:p>
          <w:pPr>
            <w:pStyle w:val="Contedo2"/>
            <w:rPr/>
          </w:pPr>
          <w:hyperlink w:anchor="_Toc67673073">
            <w:r>
              <w:rPr>
                <w:webHidden/>
                <w:rStyle w:val="Ligaodendice"/>
                <w:b/>
                <w:bCs/>
                <w:vanish w:val="false"/>
              </w:rPr>
              <w:t>5 – Data Definition Language – DDL</w:t>
              <w:tab/>
            </w:r>
          </w:hyperlink>
          <w:r>
            <w:rPr>
              <w:b/>
              <w:bCs/>
              <w:vanish w:val="false"/>
            </w:rPr>
            <w:t>1</w:t>
          </w:r>
          <w:r>
            <w:rPr>
              <w:b/>
              <w:bCs/>
              <w:vanish w:val="false"/>
            </w:rPr>
            <w:t>2</w:t>
          </w:r>
        </w:p>
        <w:p>
          <w:pPr>
            <w:pStyle w:val="Contedo2"/>
            <w:rPr/>
          </w:pPr>
          <w:hyperlink w:anchor="_Toc67673074">
            <w:r>
              <w:rPr>
                <w:webHidden/>
                <w:rStyle w:val="Ligaodendice"/>
                <w:b/>
                <w:bCs/>
                <w:vanish w:val="false"/>
                <w:lang w:val="en-US"/>
              </w:rPr>
              <w:t>6 – Data Manupulation Language – DML (INSERT)</w:t>
            </w:r>
            <w:r>
              <w:rPr>
                <w:rStyle w:val="Ligaodendice"/>
                <w:b/>
                <w:bCs/>
                <w:vanish w:val="false"/>
              </w:rPr>
              <w:tab/>
              <w:t>1</w:t>
            </w:r>
          </w:hyperlink>
          <w:r>
            <w:rPr>
              <w:b/>
              <w:bCs/>
              <w:vanish w:val="false"/>
            </w:rPr>
            <w:t>8</w:t>
          </w:r>
        </w:p>
        <w:p>
          <w:pPr>
            <w:pStyle w:val="Contedo1"/>
            <w:widowControl/>
            <w:suppressAutoHyphens w:val="true"/>
            <w:bidi w:val="0"/>
            <w:spacing w:lineRule="auto" w:line="240" w:before="0" w:after="480"/>
            <w:jc w:val="left"/>
            <w:rPr>
              <w:color w:val="auto"/>
              <w:kern w:val="0"/>
              <w:szCs w:val="22"/>
              <w:lang w:bidi="ar-SA"/>
            </w:rPr>
          </w:pPr>
          <w:r>
            <w:rPr>
              <w:color w:val="auto"/>
              <w:kern w:val="0"/>
              <w:szCs w:val="22"/>
              <w:lang w:bidi="ar-SA"/>
            </w:rPr>
            <w:t>7 – Data Manupulation Language – DML (UPDATE / DELETE)</w:t>
            <w:tab/>
            <w:t>2</w:t>
          </w:r>
          <w:r>
            <w:rPr>
              <w:color w:val="auto"/>
              <w:kern w:val="0"/>
              <w:szCs w:val="22"/>
              <w:lang w:bidi="ar-SA"/>
            </w:rPr>
            <w:t>3</w:t>
          </w:r>
        </w:p>
        <w:p>
          <w:pPr>
            <w:pStyle w:val="Contedo1"/>
            <w:spacing w:before="0" w:after="480"/>
            <w:rPr/>
          </w:pPr>
          <w:hyperlink w:anchor="_Toc67673076">
            <w:r>
              <w:rPr>
                <w:webHidden/>
                <w:rStyle w:val="Ligaodendice"/>
                <w:b/>
                <w:bCs/>
                <w:vanish w:val="false"/>
                <w:lang w:val="en-US"/>
              </w:rPr>
              <w:t>8 – Data Query Language – DQL (SELECT)</w:t>
            </w:r>
            <w:r>
              <w:rPr>
                <w:rStyle w:val="Ligaodendice"/>
                <w:b/>
                <w:bCs/>
                <w:vanish w:val="false"/>
              </w:rPr>
              <w:tab/>
            </w:r>
          </w:hyperlink>
          <w:r>
            <w:rPr>
              <w:b/>
              <w:bCs/>
              <w:vanish w:val="false"/>
            </w:rPr>
            <w:t>2</w:t>
          </w:r>
          <w:r>
            <w:rPr>
              <w:b/>
              <w:bCs/>
              <w:vanish w:val="false"/>
            </w:rPr>
            <w:t>4</w:t>
          </w:r>
        </w:p>
        <w:p>
          <w:pPr>
            <w:pStyle w:val="Contedo2"/>
            <w:rPr/>
          </w:pPr>
          <w:hyperlink w:anchor="_Toc67673077">
            <w:r>
              <w:rPr>
                <w:webHidden/>
                <w:rStyle w:val="Ligaodendice"/>
                <w:b/>
                <w:bCs/>
                <w:vanish w:val="false"/>
              </w:rPr>
              <w:t xml:space="preserve">8.1 – </w:t>
            </w:r>
          </w:hyperlink>
          <w:r>
            <w:rPr>
              <w:b/>
              <w:bCs/>
              <w:vanish w:val="false"/>
              <w:sz w:val="24"/>
              <w:szCs w:val="24"/>
            </w:rPr>
            <w:t>Relatório simples que traz uma ocorrência especifica de cada tabela.</w:t>
          </w:r>
          <w:hyperlink w:anchor="_Toc67673077">
            <w:r>
              <w:rPr>
                <w:webHidden/>
                <w:rStyle w:val="Ligaodendice"/>
                <w:b/>
                <w:bCs/>
                <w:vanish w:val="false"/>
              </w:rPr>
              <w:t>.</w:t>
              <w:tab/>
            </w:r>
          </w:hyperlink>
          <w:r>
            <w:rPr>
              <w:b/>
              <w:bCs/>
              <w:vanish w:val="false"/>
            </w:rPr>
            <w:t>24</w:t>
          </w:r>
        </w:p>
        <w:p>
          <w:pPr>
            <w:pStyle w:val="Ttulo2"/>
            <w:keepNext w:val="true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>
              <w:rFonts w:ascii="Arial" w:hAnsi="Arial" w:eastAsia="Times New Roman" w:cs="Times New Roman"/>
              <w:b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8.2 –</w:t>
          </w:r>
          <w:bookmarkStart w:id="2" w:name="__DdeLink__2066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 Relatório simples que traz todas as ocorrência da t</w:t>
          </w:r>
          <w:bookmarkEnd w:id="2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abela………………….2</w:t>
          </w: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5</w:t>
          </w:r>
        </w:p>
        <w:p>
          <w:pPr>
            <w:pStyle w:val="Ttulo2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>
              <w:rFonts w:ascii="Arial" w:hAnsi="Arial" w:eastAsia="Times New Roman" w:cs="Times New Roman"/>
              <w:b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8.3 – </w:t>
          </w:r>
          <w:bookmarkStart w:id="3" w:name="__DdeLink__2068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selects que trazem alguma ocorrência e</w:t>
          </w:r>
          <w:bookmarkEnd w:id="3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specíf….</w:t>
          </w: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26</w:t>
          </w:r>
        </w:p>
        <w:p>
          <w:pPr>
            <w:pStyle w:val="Ttulo2"/>
            <w:keepNext w:val="true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/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8.4 – </w:t>
          </w:r>
          <w:bookmarkStart w:id="4" w:name="__DdeLink__2070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INNER JOIN envolvendo duas ou mais t</w:t>
          </w:r>
          <w:bookmarkEnd w:id="4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abelas….2</w:t>
          </w: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8</w:t>
          </w:r>
        </w:p>
        <w:p>
          <w:pPr>
            <w:pStyle w:val="Ttulo2"/>
            <w:widowControl/>
            <w:numPr>
              <w:ilvl w:val="0"/>
              <w:numId w:val="0"/>
            </w:numPr>
            <w:suppressAutoHyphens w:val="true"/>
            <w:bidi w:val="0"/>
            <w:spacing w:lineRule="auto" w:line="360" w:before="24" w:after="24"/>
            <w:ind w:left="0" w:hanging="0"/>
            <w:jc w:val="both"/>
            <w:outlineLvl w:val="1"/>
            <w:rPr>
              <w:sz w:val="24"/>
              <w:szCs w:val="24"/>
            </w:rPr>
          </w:pP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 xml:space="preserve">8.5 – </w:t>
          </w:r>
          <w:bookmarkStart w:id="5" w:name="__DdeLink__2073_20717680461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Relatório simples com GROUP BY envolvendo duas ou mais t</w:t>
          </w:r>
          <w:bookmarkEnd w:id="5"/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abelas…..</w:t>
          </w:r>
          <w:r>
            <w:rPr>
              <w:rFonts w:eastAsia="Times New Roman" w:cs="Times New Roman"/>
              <w:b/>
              <w:bCs/>
              <w:iCs/>
              <w:vanish w:val="false"/>
              <w:color w:val="auto"/>
              <w:kern w:val="0"/>
              <w:sz w:val="24"/>
              <w:szCs w:val="24"/>
              <w:lang w:val="pt-BR" w:eastAsia="en-US" w:bidi="ar-SA"/>
            </w:rPr>
            <w:t>30</w:t>
          </w:r>
          <w:r>
            <w:rPr>
              <w:sz w:val="24"/>
              <w:b/>
              <w:kern w:val="0"/>
              <w:szCs w:val="24"/>
              <w:iCs/>
              <w:bCs/>
              <w:vanish w:val="false"/>
              <w:rFonts w:eastAsia="Times New Roman" w:cs="Times New Roman"/>
              <w:color w:val="auto"/>
              <w:lang w:val="pt-BR" w:eastAsia="en-US" w:bidi="ar-SA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8789" w:leader="dot"/>
        </w:tabs>
        <w:spacing w:lineRule="auto" w:line="240" w:before="0" w:after="0"/>
        <w:ind w:hanging="142"/>
        <w:rPr>
          <w:rFonts w:cs="Arial"/>
        </w:rPr>
      </w:pPr>
      <w:r>
        <w:rPr>
          <w:rFonts w:cs="Arial"/>
        </w:rPr>
      </w:r>
    </w:p>
    <w:p>
      <w:pPr>
        <w:pStyle w:val="Ttulo1"/>
        <w:rPr>
          <w:rFonts w:cs="Arial"/>
          <w:caps/>
          <w:color w:val="000000" w:themeColor="text1"/>
        </w:rPr>
      </w:pPr>
      <w:bookmarkStart w:id="6" w:name="_Toc67673069"/>
      <w:r>
        <w:rPr>
          <w:rFonts w:cs="Arial"/>
          <w:color w:val="000000" w:themeColor="text1"/>
        </w:rPr>
        <w:t>1 – Descrição do Projeto e Regras de Negócio</w:t>
      </w:r>
      <w:bookmarkEnd w:id="6"/>
    </w:p>
    <w:p>
      <w:pPr>
        <w:pStyle w:val="TtuloSumrios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ascii="Source Sans Pro" w:hAnsi="Source Sans Pro"/>
          <w:b/>
          <w:caps w:val="false"/>
          <w:smallCaps w:val="false"/>
          <w:color w:val="262626"/>
          <w:sz w:val="27"/>
          <w:szCs w:val="27"/>
          <w:shd w:fill="FFFFFF" w:val="clear"/>
        </w:rPr>
        <w:tab/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Visamos em nosso projeto criar um aplicativo mobile que mude a experiência dos usuários no âmbito de comer em restaurantes, permitindo que o cliente tenha controle de vários aspectos do estabelecimento que, antes, não eram possíveis, ou, se possíveis, eram feitos manualmente ou de uma forma mais complicada.</w:t>
      </w:r>
    </w:p>
    <w:p>
      <w:pPr>
        <w:pStyle w:val="TtuloSumrios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De uma forma fácil e inovadora, o cliente poderá pedir seu pedido por meio do aplicativo (sem a chamada do garçom), controlar as músicas do estabelecimento, e até as luzes. Depois que terminar de comer, poderá deixar uma avaliação por extenso do que ele tiver achado interessante (combinações de pratos, harmonia de vinhos, serviço, lugar), e ajudar outras pessoas a escolher seu pedido e ter uma experiência mais rica no lugar.</w:t>
      </w:r>
    </w:p>
    <w:p>
      <w:pPr>
        <w:pStyle w:val="TtuloSumrios"/>
        <w:rPr>
          <w:rFonts w:cs="Arial"/>
          <w:b w:val="false"/>
          <w:b w:val="false"/>
          <w:bCs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Pro restaurante, as vantagens de utilizar nosso aplicativo serão por meio de possibilidade de</w:t>
      </w:r>
      <w:r>
        <w:rPr>
          <w:rFonts w:cs="Arial"/>
          <w:b w:val="false"/>
          <w:bCs/>
          <w:caps w:val="false"/>
          <w:smallCaps w:val="false"/>
          <w:color w:val="262626"/>
          <w:szCs w:val="24"/>
          <w:shd w:fill="FFFFFF" w:val="clear"/>
        </w:rPr>
        <w:t xml:space="preserve"> análise dos dados de pedidos de cada cliente, possibilitando aplicar data analytics, data mining e Machine Learning para gerar insights e tomadas de decisões para o negócio. Além da melhor ambientação e experiência em geral dos consumidores.</w:t>
      </w:r>
    </w:p>
    <w:p>
      <w:pPr>
        <w:pStyle w:val="TtuloSumrios"/>
        <w:rPr>
          <w:rFonts w:cs="Arial"/>
          <w:b w:val="false"/>
          <w:b w:val="false"/>
          <w:bCs/>
          <w:caps w:val="false"/>
          <w:smallCaps w:val="false"/>
          <w:color w:val="262626"/>
          <w:szCs w:val="24"/>
          <w:highlight w:val="white"/>
        </w:rPr>
      </w:pPr>
      <w:r>
        <w:rPr>
          <w:rFonts w:cs="Arial"/>
          <w:b w:val="false"/>
          <w:bCs/>
          <w:caps w:val="false"/>
          <w:smallCaps w:val="false"/>
          <w:color w:val="262626"/>
          <w:szCs w:val="24"/>
          <w:shd w:fill="FFFFFF" w:val="clear"/>
        </w:rPr>
        <w:tab/>
        <w:tab/>
        <w:tab/>
        <w:tab/>
        <w:tab/>
      </w:r>
      <w:r>
        <w:rPr>
          <w:rFonts w:cs="Arial"/>
          <w:b/>
          <w:bCs/>
          <w:caps w:val="false"/>
          <w:smallCaps w:val="false"/>
          <w:color w:val="262626"/>
          <w:szCs w:val="24"/>
          <w:shd w:fill="FFFFFF" w:val="clear"/>
        </w:rPr>
        <w:t>Regras de negócio:</w:t>
      </w:r>
    </w:p>
    <w:p>
      <w:pPr>
        <w:pStyle w:val="TtuloSumrios"/>
        <w:jc w:val="both"/>
        <w:rPr>
          <w:rStyle w:val="Strong"/>
          <w:rFonts w:cs="Arial"/>
          <w:caps w:val="false"/>
          <w:smallCaps w:val="false"/>
          <w:color w:val="262626"/>
          <w:szCs w:val="24"/>
          <w:highlight w:val="white"/>
        </w:rPr>
      </w:pPr>
      <w:r>
        <w:rPr>
          <w:rStyle w:val="Strong"/>
          <w:rFonts w:cs="Arial"/>
          <w:b/>
          <w:caps w:val="false"/>
          <w:smallCaps w:val="false"/>
          <w:color w:val="262626"/>
          <w:szCs w:val="24"/>
          <w:shd w:fill="FFFFFF" w:val="clear"/>
        </w:rPr>
        <w:tab/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Teremos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8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tabelas. Uma delas irá controlar o registro dos estabelecimentos no nosso aplicativo (T_CPP_ESTABELECIMENTO), que estará ligada a T_CPP_ITEM_CARDAPIO, que recebe a chave primária de T_CPP_ESTABELECIMENTO como chave estrangeira. Fizemos essa lógica para que cada item do cardápio tenha a referência direta ao estabelecimento de qual ele pertence, não fizemos com a chave estrangeira no estabelecimento, para evitar que seja um atributo que receba um array de objetos de itens do cardápio, melhorando assim a performance e rapidez do sistema.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A terceira tabela será a T_CPP_CLIENTE que servirá para registrar os clientes em nosso sistema, e todos os dados relacionados a eles que nos interessam, e essa tabela se relacionará com T_CPP_PEDIDO que armazena os dados do pedido.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A 5ª tabela é a T_CPP_PEDIDO_ITEM_CARDAPIO, que é uma tabela associativa entre T_CPP_PEDIDO e T_CPP_ITEM_CARDAPIO, essa associativa recebeu o nome padrão da junção das 2 tabelas das quais recebe as chaves estrangeiras, e só contêm de atributo uma chave primária. Serve apenas para organizar os registros de quais itens do cardápio pertencem a qual pedido.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A 6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 w:val="20"/>
          <w:szCs w:val="24"/>
          <w:shd w:fill="FFFFFF" w:val="clear"/>
        </w:rPr>
        <w:t>ª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tabela é a T_CPP_AVALIACAO, e serve para armazenar as avaliações dos clientes em relação aos estabelecimentos,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</w:rPr>
        <w:t>conseguinte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 estará ligada com a tabela T_CPP_CLIENTE e T_CPP_ESTABELECIMENTO.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A 7ª tabela é a T_CPP_CATEGORIA que serve para armazenar as categorias que cada restaurante possui está relacionada a tabela T_CPP_ESTABELELCIMENTO e T_CPP_ITEM_CARDAPIO.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>A última tabela é a T_CPP_GERENTE que armazenará os dados do gerente do estabelecimento estando ligada a tabela T_CPP_ESTABELECIMENTO.</w:t>
      </w:r>
    </w:p>
    <w:p>
      <w:pPr>
        <w:pStyle w:val="TtuloSumrios"/>
        <w:jc w:val="both"/>
        <w:rPr/>
      </w:pP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ab/>
        <w:t xml:space="preserve">A sigla CPP se referencia a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990033"/>
          <w:szCs w:val="24"/>
          <w:shd w:fill="FFFFFF" w:val="clear"/>
        </w:rPr>
        <w:t>C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ardá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990033"/>
          <w:szCs w:val="24"/>
          <w:shd w:fill="FFFFFF" w:val="clear"/>
        </w:rPr>
        <w:t>P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 xml:space="preserve">io 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990033"/>
          <w:szCs w:val="24"/>
          <w:shd w:fill="FFFFFF" w:val="clear"/>
        </w:rPr>
        <w:t>P</w:t>
      </w:r>
      <w:r>
        <w:rPr>
          <w:rStyle w:val="Strong"/>
          <w:rFonts w:cs="Arial"/>
          <w:b w:val="false"/>
          <w:bCs w:val="false"/>
          <w:caps w:val="false"/>
          <w:smallCaps w:val="false"/>
          <w:color w:val="262626"/>
          <w:szCs w:val="24"/>
          <w:shd w:fill="FFFFFF" w:val="clear"/>
        </w:rPr>
        <w:t>oágilers.</w:t>
      </w:r>
    </w:p>
    <w:p>
      <w:pPr>
        <w:pStyle w:val="TtuloSumrios"/>
        <w:rPr>
          <w:b w:val="false"/>
          <w:b w:val="false"/>
          <w:bCs w:val="false"/>
          <w:highlight w:val="white"/>
        </w:rPr>
      </w:pPr>
      <w:r>
        <w:rPr>
          <w:b w:val="false"/>
          <w:bCs w:val="false"/>
          <w:highlight w:val="white"/>
        </w:rPr>
      </w:r>
    </w:p>
    <w:p>
      <w:pPr>
        <w:sectPr>
          <w:headerReference w:type="default" r:id="rId5"/>
          <w:type w:val="nextPage"/>
          <w:pgSz w:w="11906" w:h="16838"/>
          <w:pgMar w:left="1701" w:right="1134" w:header="709" w:top="1701" w:footer="0" w:bottom="1134" w:gutter="0"/>
          <w:pgNumType w:fmt="decimal"/>
          <w:formProt w:val="false"/>
          <w:textDirection w:val="lrTb"/>
          <w:docGrid w:type="default" w:linePitch="360" w:charSpace="0"/>
        </w:sectPr>
        <w:pStyle w:val="TtuloSumrios"/>
        <w:rPr>
          <w:highlight w:val="white"/>
        </w:rPr>
      </w:pPr>
      <w:r>
        <w:rPr>
          <w:highlight w:val="white"/>
        </w:rPr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/>
        <w:ind w:left="0" w:hanging="0"/>
        <w:jc w:val="both"/>
        <w:outlineLvl w:val="1"/>
        <w:rPr/>
      </w:pPr>
      <w:bookmarkStart w:id="7" w:name="_Toc67673070"/>
      <w:r>
        <w:rPr/>
        <w:t>2 – Dicionário de Dados</w:t>
      </w:r>
      <w:bookmarkStart w:id="8" w:name="_Hlk56715961"/>
      <w:bookmarkEnd w:id="7"/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3"/>
        <w:gridCol w:w="1591"/>
        <w:gridCol w:w="1583"/>
        <w:gridCol w:w="2"/>
        <w:gridCol w:w="2125"/>
      </w:tblGrid>
      <w:tr>
        <w:trPr>
          <w:trHeight w:val="27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T_CPP_ESTABELECIMENTO</w:t>
            </w:r>
          </w:p>
        </w:tc>
      </w:tr>
      <w:tr>
        <w:trPr>
          <w:trHeight w:val="289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 xml:space="preserve">Tabela de Estabelecimentos. Relaciona-se com a tabela T_CPP_ITEM_CARDAPIO, T_CPP_PEDIDO, T_CPP_AVALIACAO, T_CPP_GERENTE 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E T_CPP_CATEGORIA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7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cd_estabelecimento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9" w:name="__DdeLink__1547_944836336"/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estabelecimento</w:t>
            </w:r>
            <w:bookmarkEnd w:id="9"/>
          </w:p>
        </w:tc>
      </w:tr>
      <w:tr>
        <w:trPr>
          <w:trHeight w:val="234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ds_cnpj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15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CNPJ do estabelecimento</w:t>
            </w:r>
            <w:bookmarkStart w:id="10" w:name="_Hlk681237522"/>
            <w:bookmarkEnd w:id="10"/>
          </w:p>
        </w:tc>
      </w:tr>
      <w:tr>
        <w:trPr>
          <w:trHeight w:val="32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nm_razao_social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Razão Social</w:t>
            </w:r>
          </w:p>
        </w:tc>
      </w:tr>
      <w:tr>
        <w:trPr>
          <w:trHeight w:val="32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nm_fantasia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Nome fantasia do estabelecimento</w:t>
            </w:r>
          </w:p>
        </w:tc>
      </w:tr>
      <w:tr>
        <w:trPr>
          <w:trHeight w:val="32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ds_endereco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100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Endereço do estabelecimento</w:t>
            </w:r>
          </w:p>
        </w:tc>
      </w:tr>
      <w:tr>
        <w:trPr>
          <w:trHeight w:val="32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nr_telefone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11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Número do telefone do estabelecimento</w:t>
            </w:r>
          </w:p>
        </w:tc>
      </w:tr>
      <w:tr>
        <w:trPr>
          <w:trHeight w:val="32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ds_email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40</w:t>
            </w:r>
          </w:p>
        </w:tc>
        <w:tc>
          <w:tcPr>
            <w:tcW w:w="158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12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E-mail do estabelecimento</w:t>
            </w:r>
          </w:p>
        </w:tc>
      </w:tr>
    </w:tbl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6"/>
        <w:gridCol w:w="1591"/>
        <w:gridCol w:w="1650"/>
        <w:gridCol w:w="2057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bookmarkEnd w:id="8"/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T_CPP_ITEM_CARDAPIO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itens do cardápio. Relaciona-se com a tabela T_CPP_PEDIDO_ITEM_CARDAPIO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 xml:space="preserve"> e T_CPP_ESTABELECIMENTO, 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>T_CPP_CATEGORIA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6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05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item do cardápio</w:t>
            </w:r>
          </w:p>
        </w:tc>
      </w:tr>
      <w:tr>
        <w:trPr>
          <w:trHeight w:val="553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estabelecimento</w:t>
            </w:r>
          </w:p>
        </w:tc>
      </w:tr>
      <w:tr>
        <w:trPr>
          <w:trHeight w:val="553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cd_categoria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da categoria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st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_destaque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BOOLEAN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Para ver se vamos destacar o item no cardápio. Destacado  = 1, não destacado = 0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nm_item_cardapio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Nome do item do cardápio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do item do cardápio.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vl_item_cardapio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7,2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Valor do item do cardápio</w:t>
            </w:r>
          </w:p>
        </w:tc>
      </w:tr>
      <w:tr>
        <w:trPr>
          <w:trHeight w:val="563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ds_ingredientes</w:t>
            </w:r>
          </w:p>
        </w:tc>
        <w:tc>
          <w:tcPr>
            <w:tcW w:w="1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0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em extenso sobre os ingredientes presentes no item do cardápio.</w:t>
            </w:r>
            <w:bookmarkStart w:id="11" w:name="_Hlk68124738"/>
            <w:bookmarkEnd w:id="11"/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ds_categoria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Descrição da categoria do item.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vl_calorico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Valor calórico do item do cardápio</w:t>
            </w:r>
          </w:p>
        </w:tc>
      </w:tr>
      <w:tr>
        <w:trPr>
          <w:trHeight w:val="336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fl_foto_ic</w:t>
            </w:r>
          </w:p>
        </w:tc>
        <w:tc>
          <w:tcPr>
            <w:tcW w:w="15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BLOB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/>
            </w:r>
          </w:p>
        </w:tc>
        <w:tc>
          <w:tcPr>
            <w:tcW w:w="16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</w:t>
            </w:r>
          </w:p>
        </w:tc>
        <w:tc>
          <w:tcPr>
            <w:tcW w:w="205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Foto do item do cardápio</w:t>
            </w:r>
          </w:p>
        </w:tc>
      </w:tr>
    </w:tbl>
    <w:p>
      <w:pPr>
        <w:pStyle w:val="Corpodotexto"/>
        <w:ind w:hanging="0"/>
        <w:rPr/>
      </w:pPr>
      <w:r>
        <w:rPr/>
      </w:r>
    </w:p>
    <w:p>
      <w:pPr>
        <w:pStyle w:val="Corpodotexto"/>
        <w:ind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tbl>
      <w:tblPr>
        <w:tblW w:w="975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98"/>
        <w:gridCol w:w="1548"/>
        <w:gridCol w:w="1590"/>
        <w:gridCol w:w="1611"/>
        <w:gridCol w:w="2103"/>
      </w:tblGrid>
      <w:tr>
        <w:trPr>
          <w:trHeight w:val="277" w:hRule="atLeast"/>
        </w:trPr>
        <w:tc>
          <w:tcPr>
            <w:tcW w:w="28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5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T_CPP_PEDIDO_ITEM_CARDAPIO</w:t>
            </w:r>
          </w:p>
        </w:tc>
      </w:tr>
      <w:tr>
        <w:trPr>
          <w:trHeight w:val="291" w:hRule="atLeast"/>
        </w:trPr>
        <w:tc>
          <w:tcPr>
            <w:tcW w:w="289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52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associativa. Relaciona-se com a tabela T_CPP_ITEM_CARDAPIO e T_CPP_PEDIDO</w:t>
            </w:r>
          </w:p>
        </w:tc>
      </w:tr>
      <w:tr>
        <w:trPr>
          <w:trHeight w:val="235" w:hRule="atLeast"/>
        </w:trPr>
        <w:tc>
          <w:tcPr>
            <w:tcW w:w="289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6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0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89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cd_item_cardapio</w:t>
            </w:r>
          </w:p>
        </w:tc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associativa</w:t>
            </w:r>
          </w:p>
        </w:tc>
      </w:tr>
      <w:tr>
        <w:trPr>
          <w:trHeight w:val="235" w:hRule="atLeast"/>
        </w:trPr>
        <w:tc>
          <w:tcPr>
            <w:tcW w:w="289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cd_pedido</w:t>
            </w:r>
          </w:p>
        </w:tc>
        <w:tc>
          <w:tcPr>
            <w:tcW w:w="1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0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Identicador único do código</w:t>
            </w:r>
          </w:p>
        </w:tc>
      </w:tr>
      <w:tr>
        <w:trPr>
          <w:trHeight w:val="332" w:hRule="atLeast"/>
        </w:trPr>
        <w:tc>
          <w:tcPr>
            <w:tcW w:w="2898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qt_item_cardapio</w:t>
            </w:r>
          </w:p>
        </w:tc>
        <w:tc>
          <w:tcPr>
            <w:tcW w:w="15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103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Quantidade de cada item no pedido</w:t>
            </w:r>
          </w:p>
        </w:tc>
      </w:tr>
    </w:tbl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3"/>
        <w:gridCol w:w="1593"/>
        <w:gridCol w:w="1581"/>
        <w:gridCol w:w="2127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T_CPP_PEDIDO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dos pedidos do nosso sistema. Relaciona-se com a tabela T_CPP_PEDIDO_ITEM_CARDAPIO, T_CPP_CLIENTE e T_CPP_ESTABELECIMENTO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cd_pedido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cd_cliente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NUMERIC </w:t>
            </w:r>
          </w:p>
        </w:tc>
        <w:tc>
          <w:tcPr>
            <w:tcW w:w="15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5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12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vl_total_pedido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8,2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Valor total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st_pedido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Status do pedido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hr_pedido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Horário e data em que o pedido foi feito</w:t>
            </w:r>
          </w:p>
        </w:tc>
      </w:tr>
    </w:tbl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3"/>
        <w:gridCol w:w="1593"/>
        <w:gridCol w:w="1581"/>
        <w:gridCol w:w="2127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T_CPP_CLIENTE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clientes. Relaciona-se com a tabela T_CPP_PEDIDO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u w:val="none"/>
                <w:lang w:eastAsia="pt-BR"/>
              </w:rPr>
              <w:t xml:space="preserve"> e T_CPP_AVALIACAO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5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cd_cliente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nr_celular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Número de celular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ds_senha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Senha do cliente que dá acesso ao sistema</w:t>
            </w:r>
          </w:p>
        </w:tc>
      </w:tr>
    </w:tbl>
    <w:p>
      <w:pPr>
        <w:pStyle w:val="Corpodotexto"/>
        <w:ind w:hanging="0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ind w:hanging="0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3"/>
        <w:gridCol w:w="1591"/>
        <w:gridCol w:w="1480"/>
        <w:gridCol w:w="2230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T_CPP_AVALIACAO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avaliação. Relaciona-se com a tabela T_CPP_CLIENTE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cd_avaliacao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avaliação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cliente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nr_experiencia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 xml:space="preserve">Avaliação da experiência 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ds_avaliacao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300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Descrição por extenso da avaliação</w:t>
            </w:r>
          </w:p>
        </w:tc>
      </w:tr>
    </w:tbl>
    <w:p>
      <w:pPr>
        <w:pStyle w:val="Corpodotexto"/>
        <w:rPr>
          <w:rFonts w:ascii="Courier New" w:hAnsi="Courier New" w:eastAsia="Times New Roman"/>
          <w:sz w:val="20"/>
          <w:szCs w:val="20"/>
        </w:rPr>
      </w:pPr>
      <w:r>
        <w:rPr>
          <w:rFonts w:eastAsia="Times New Roman" w:ascii="Courier New" w:hAnsi="Courier New"/>
          <w:sz w:val="20"/>
          <w:szCs w:val="20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3"/>
        <w:gridCol w:w="1591"/>
        <w:gridCol w:w="1480"/>
        <w:gridCol w:w="2230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</w:t>
            </w: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GERENTE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avaliação. Relaciona-se com a tabela T_CPP_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gerente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Identificador único da avaliação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nm_gerente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50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Identificador único do cliente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ds_email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65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E-mail do gerente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vl_salario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Salário do gerente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ds_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endereco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 w:ascii="Courier New" w:hAnsi="Courier New"/>
                <w:color w:val="000000"/>
                <w:sz w:val="20"/>
                <w:szCs w:val="20"/>
                <w:lang w:eastAsia="pt-BR"/>
              </w:rPr>
              <w:t>do endereço gerente</w:t>
            </w:r>
          </w:p>
        </w:tc>
      </w:tr>
      <w:tr>
        <w:trPr>
          <w:trHeight w:val="339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ds_senha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25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Senha do </w:t>
            </w:r>
            <w:r>
              <w:rPr>
                <w:rFonts w:ascii="Courier New" w:hAnsi="Courier New"/>
                <w:sz w:val="20"/>
                <w:szCs w:val="20"/>
              </w:rPr>
              <w:t>gerente</w:t>
            </w:r>
            <w:r>
              <w:rPr>
                <w:rFonts w:ascii="Courier New" w:hAnsi="Courier New"/>
                <w:sz w:val="20"/>
                <w:szCs w:val="20"/>
              </w:rPr>
              <w:t xml:space="preserve"> para entrar na aplicação web</w:t>
            </w:r>
          </w:p>
        </w:tc>
      </w:tr>
    </w:tbl>
    <w:p>
      <w:pPr>
        <w:pStyle w:val="Normal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tbl>
      <w:tblPr>
        <w:tblW w:w="9374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30"/>
        <w:gridCol w:w="1543"/>
        <w:gridCol w:w="1591"/>
        <w:gridCol w:w="1480"/>
        <w:gridCol w:w="2230"/>
      </w:tblGrid>
      <w:tr>
        <w:trPr>
          <w:trHeight w:val="277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Tabela</w:t>
            </w:r>
          </w:p>
        </w:tc>
        <w:tc>
          <w:tcPr>
            <w:tcW w:w="6844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32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T_CPP_</w:t>
            </w: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CATEGORIA</w:t>
            </w:r>
          </w:p>
        </w:tc>
      </w:tr>
      <w:tr>
        <w:trPr>
          <w:trHeight w:val="291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Tabela de avaliação. Relaciona-se com a tabela T_CPP_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 xml:space="preserve">ESTABELECIMENTO 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e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T_CPP_ITEM_CARDAPIO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15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15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14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22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cd_</w:t>
            </w:r>
            <w:r>
              <w:rPr>
                <w:rFonts w:eastAsia="Times New Roman" w:cs="Courier New" w:ascii="Courier New" w:hAnsi="Courier New"/>
                <w:color w:val="000000" w:themeColor="text1"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1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bookmarkStart w:id="12" w:name="__DdeLink__1925_3239566236"/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  <w:bookmarkEnd w:id="12"/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1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2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 xml:space="preserve">Identificador único da </w:t>
            </w:r>
            <w:r>
              <w:rPr>
                <w:rFonts w:eastAsia="Times New Roman" w:cs="Arial" w:ascii="Courier New" w:hAnsi="Courier New"/>
                <w:color w:val="000000" w:themeColor="text1"/>
                <w:sz w:val="20"/>
                <w:szCs w:val="20"/>
                <w:lang w:eastAsia="pt-BR"/>
              </w:rPr>
              <w:t>categoria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cd_estabelecimento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eastAsia="pt-BR"/>
              </w:rPr>
              <w:t>NUMERIC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FK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Identificador único do </w:t>
            </w:r>
            <w:r>
              <w:rPr>
                <w:rFonts w:ascii="Courier New" w:hAnsi="Courier New"/>
                <w:sz w:val="20"/>
                <w:szCs w:val="20"/>
              </w:rPr>
              <w:t>estabelecimento</w:t>
            </w:r>
          </w:p>
        </w:tc>
      </w:tr>
      <w:tr>
        <w:trPr>
          <w:trHeight w:val="235" w:hRule="atLeast"/>
        </w:trPr>
        <w:tc>
          <w:tcPr>
            <w:tcW w:w="253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hanging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nm_categoria</w:t>
            </w:r>
          </w:p>
        </w:tc>
        <w:tc>
          <w:tcPr>
            <w:tcW w:w="15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VARCHAR</w:t>
            </w:r>
          </w:p>
        </w:tc>
        <w:tc>
          <w:tcPr>
            <w:tcW w:w="15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30</w:t>
            </w:r>
          </w:p>
        </w:tc>
        <w:tc>
          <w:tcPr>
            <w:tcW w:w="14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NN</w:t>
            </w:r>
          </w:p>
        </w:tc>
        <w:tc>
          <w:tcPr>
            <w:tcW w:w="223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ind w:firstLine="17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Nome da categoria</w:t>
            </w:r>
          </w:p>
        </w:tc>
      </w:tr>
    </w:tbl>
    <w:p>
      <w:pPr>
        <w:pStyle w:val="Normal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  <w:r>
        <w:br w:type="page"/>
      </w:r>
    </w:p>
    <w:p>
      <w:pPr>
        <w:pStyle w:val="Corpodotexto"/>
        <w:rPr>
          <w:rFonts w:eastAsia="Times New Roman"/>
          <w:szCs w:val="28"/>
        </w:rPr>
      </w:pPr>
      <w:r>
        <w:rPr>
          <w:rFonts w:eastAsia="Times New Roman"/>
          <w:szCs w:val="28"/>
        </w:rPr>
      </w:r>
    </w:p>
    <w:p>
      <w:pPr>
        <w:pStyle w:val="Ttulo2"/>
        <w:rPr/>
      </w:pPr>
      <w:bookmarkStart w:id="13" w:name="_Toc67673071"/>
      <w:r>
        <w:rPr/>
        <w:t>3 – Projeto Lógico do Banco de Dados</w:t>
      </w:r>
      <w:bookmarkEnd w:id="13"/>
    </w:p>
    <w:p>
      <w:pPr>
        <w:pStyle w:val="ListParagraph"/>
        <w:rPr/>
      </w:pPr>
      <w:r>
        <w:rPr/>
      </w:r>
    </w:p>
    <w:p>
      <w:pPr>
        <w:pStyle w:val="Figura"/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596005"/>
            <wp:effectExtent l="0" t="0" r="0" b="0"/>
            <wp:wrapSquare wrapText="largest"/>
            <wp:docPr id="6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  <w:r>
        <w:br w:type="page"/>
      </w:r>
    </w:p>
    <w:p>
      <w:pPr>
        <w:pStyle w:val="Ttulo2"/>
        <w:rPr/>
      </w:pPr>
      <w:r>
        <w:rPr/>
        <w:t xml:space="preserve"> </w:t>
      </w:r>
      <w:bookmarkStart w:id="14" w:name="_Toc67673072"/>
      <w:r>
        <w:rPr/>
        <w:t>4 – Projeto Físico do Banco de Dados</w:t>
      </w:r>
      <w:bookmarkEnd w:id="14"/>
    </w:p>
    <w:p>
      <w:pPr>
        <w:sectPr>
          <w:headerReference w:type="default" r:id="rId8"/>
          <w:headerReference w:type="first" r:id="rId9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Figura"/>
        <w:rPr/>
      </w:pPr>
      <w:r>
        <w:rPr/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514090"/>
            <wp:effectExtent l="0" t="0" r="0" b="0"/>
            <wp:wrapSquare wrapText="largest"/>
            <wp:docPr id="7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rPr>
          <w:rFonts w:ascii="Courier New" w:hAnsi="Courier New" w:cs="Consolas"/>
          <w:b w:val="false"/>
          <w:b w:val="false"/>
          <w:bCs w:val="false"/>
          <w:iCs w:val="false"/>
          <w:sz w:val="24"/>
          <w:szCs w:val="24"/>
          <w:lang w:val="en-US"/>
        </w:rPr>
      </w:pPr>
      <w:bookmarkStart w:id="15" w:name="_Toc67673073"/>
      <w:r>
        <w:rPr/>
        <w:t>5 – Data Definition Language – DDL</w:t>
      </w:r>
      <w:bookmarkStart w:id="16" w:name="__DdeLink__2137_1759067310"/>
      <w:bookmarkEnd w:id="15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t_cpp_avaliacao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cd_avaliacao        NUMBER(8)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     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nr_experiencia      NUMBER(1)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ds_avaliacao        VARCHAR2(300)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 ADD CONSTRAINT t_cpp_avaliacao_pk PRIMARY KEY ( cd_avaliacao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fk_cpp_avaliacao_cliente FOREIGN KEY ( cd_cliente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t_cpp_cliente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fk_cpp_avaliacao_estab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  <w:bookmarkStart w:id="17" w:name="_Toc453250420"/>
            <w:bookmarkStart w:id="18" w:name="_Toc453250420"/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19" w:name="_Toc456090604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DDL da tabela </w:t>
      </w:r>
      <w:bookmarkEnd w:id="18"/>
      <w:bookmarkEnd w:id="19"/>
      <w:r>
        <w:rPr/>
        <w:t>t_cpp_avaliacao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bookmarkEnd w:id="16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t_cpp_cliente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NUMBER(8)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nm_cliente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nr_celular  CHAR(11)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ds_senha    VARCHAR2(30)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t_cpp_cliente.cd_cliente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'até 99 milhões 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t_cpp_cliente.nr_celular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'(11)922332233';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t_cpp_cliente ADD CONSTRAINT t_cpp_cliente_pk PRIMARY KEY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0" w:name="_Toc456090604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– DDL da tabela </w:t>
      </w:r>
      <w:bookmarkStart w:id="21" w:name="_Toc4532504201"/>
      <w:bookmarkEnd w:id="20"/>
      <w:bookmarkEnd w:id="21"/>
      <w:r>
        <w:rPr/>
        <w:t>t_cpp_cliente</w:t>
      </w:r>
    </w:p>
    <w:p>
      <w:pPr>
        <w:sectPr>
          <w:headerReference w:type="default" r:id="rId10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extDirection w:val="lrTb"/>
          <w:docGrid w:type="default" w:linePitch="360" w:charSpace="0"/>
        </w:sect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</w:t>
      </w:r>
      <w:bookmarkStart w:id="22" w:name="__DdeLink__2539_1759067310"/>
      <w:bookmarkEnd w:id="22"/>
      <w:r>
        <w:rPr>
          <w:sz w:val="20"/>
          <w:szCs w:val="20"/>
        </w:rPr>
        <w:t>2021)</w:t>
      </w:r>
    </w:p>
    <w:p>
      <w:pPr>
        <w:pStyle w:val="Normal"/>
        <w:rPr>
          <w:rFonts w:ascii="Courier New" w:hAnsi="Courier New" w:cs="Consolas"/>
          <w:b w:val="false"/>
          <w:b w:val="false"/>
          <w:bCs w:val="false"/>
          <w:iCs w:val="false"/>
          <w:sz w:val="24"/>
          <w:szCs w:val="24"/>
          <w:lang w:val="en-US"/>
        </w:rPr>
      </w:pPr>
      <w:r>
        <w:rPr>
          <w:rFonts w:cs="Consolas" w:ascii="Courier New" w:hAnsi="Courier New"/>
          <w:b w:val="false"/>
          <w:bCs w:val="false"/>
          <w:iCs w:val="false"/>
          <w:sz w:val="24"/>
          <w:szCs w:val="24"/>
          <w:lang w:val="en-US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t_cpp_estabelecimento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cd_gerente        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ds_cnpj             CHAR(14)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nm_razao_social     VARCHAR2(50 CHAR)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nm_fantasia         VARCHAR2(50 CHAR)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ds_endereco         VARCHAR2(100 CHAR)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nr_telefone         CHAR(11 CHAR)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ds_email            VARCHAR2(40)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t_cpp_estabelecimento ADD CONSTRAINT t_cpp_estabelecimento_pk PRIMARY KEY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t_cpp_estabelecimento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fk_cpp_estab_gerente FOREIGN KEY ( cd_gerente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t_cpp_gerente ( cd_gerente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3" w:name="_Toc456090604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– DDL da tabela </w:t>
      </w:r>
      <w:bookmarkStart w:id="24" w:name="_Toc45325042011"/>
      <w:bookmarkEnd w:id="23"/>
      <w:bookmarkEnd w:id="24"/>
      <w:r>
        <w:rPr/>
        <w:t>t_cpp_estabelecimento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25" w:name="__DdeLink__2689_1759067310"/>
      <w:r>
        <w:rPr>
          <w:sz w:val="20"/>
          <w:szCs w:val="20"/>
        </w:rPr>
        <w:t>Fonte: Elaborado pelo grupo Poagilers (2021)</w:t>
      </w:r>
      <w:bookmarkEnd w:id="25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t_cpp_gerente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cd_gerente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nm_gerente 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ds_email     VARCHAR2(65)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vl_salario   NUMBER(7, 2),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ds_endereco  VARCHAR2(150),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ds_senha     VARCHAR2(25 CHAR)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t_cpp_gerente ADD CONSTRAINT t_cpp_gerente_pk PRIMARY KEY ( cd_gerente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6" w:name="_Toc456090604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– DDL da tabela </w:t>
      </w:r>
      <w:bookmarkStart w:id="27" w:name="_Toc453250420111"/>
      <w:bookmarkEnd w:id="26"/>
      <w:bookmarkEnd w:id="27"/>
      <w:r>
        <w:rPr/>
        <w:t>t_cpp_gerente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28" w:name="__DdeLink__2870_1759067310"/>
      <w:r>
        <w:rPr>
          <w:sz w:val="20"/>
          <w:szCs w:val="20"/>
        </w:rPr>
        <w:t>Fonte: Elaborado pelo grupo Poagilers (2021)</w:t>
      </w:r>
      <w:bookmarkEnd w:id="28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t_cpp_item_cardapio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cd_item_cardapio    NUMBER(7)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cd_categoria        NUMBER(2)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st_destaque         CHAR(1)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nm_item_cardapio    VARCHAR2(50)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ds_item_cardapio    VARCHAR2(300)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vl_item_cardapio    NUMBER(7,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ds_ingredientes     VARCHAR2(300)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vl_calorico         NUMBER(4),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fl_foto_ic          BLOB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COMMENT ON COLUMN t_cpp_item_cardapio.fl_foto_ic IS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'IC = item cardapio';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 ADD CONSTRAINT t_cpp_item_cardapio_pk PRIMARY KEY ( cd_item_cardapio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fk_cpp_ic_categoria FOREIGN KEY ( cd_categoria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t_cpp_categoria ( cd_categoria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fk_cpp_ic_estab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29" w:name="_Toc456090604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– DDL da tabela</w:t>
      </w:r>
      <w:bookmarkEnd w:id="29"/>
      <w:r>
        <w:rPr/>
        <w:t xml:space="preserve"> t_cpp_item_cardapio</w:t>
      </w:r>
    </w:p>
    <w:p>
      <w:pPr>
        <w:sectPr>
          <w:headerReference w:type="default" r:id="rId11"/>
          <w:headerReference w:type="first" r:id="rId12"/>
          <w:type w:val="nextPage"/>
          <w:pgSz w:w="11906" w:h="16838"/>
          <w:pgMar w:left="1134" w:right="1701" w:header="709" w:top="1707" w:footer="0" w:bottom="11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</w:t>
      </w:r>
      <w:bookmarkStart w:id="30" w:name="__DdeLink__2987_1759067310"/>
      <w:bookmarkEnd w:id="30"/>
      <w:r>
        <w:rPr>
          <w:sz w:val="20"/>
          <w:szCs w:val="20"/>
        </w:rPr>
        <w:t>2021)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pageBreakBefore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t_cpp_pedido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cd_pedido           NUMBER(8)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cd_cliente        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NUMBER(3)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vl_total_pedido     NUMBER(8, 2)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st_pedido           VARCHAR2(15)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hr_pedido           DATE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ck_cpp_pedido CHECK ( st_pedido IN ( 'RECEBIDO', 'EM PREPARO', 'ENTREGUE', 'PAGO' )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 ADD CONSTRAINT t_cpp_pedido_pk PRIMARY KEY ( cd_pedido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fk_cpp_pedido_cliente FOREIGN KEY ( cd_cliente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t_cpp_cliente ( cd_cliente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fk_cpp_pedido_estab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1" w:name="_Toc456090604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– DDL da tabela</w:t>
      </w:r>
      <w:bookmarkEnd w:id="31"/>
      <w:r>
        <w:rPr/>
        <w:t xml:space="preserve"> t_cpp_pedido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bookmarkStart w:id="32" w:name="__DdeLink__3103_1759067310"/>
      <w:bookmarkEnd w:id="32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  <w:bookmarkStart w:id="33" w:name="__DdeLink__2082_3239566236"/>
      <w:bookmarkStart w:id="34" w:name="__DdeLink__2082_3239566236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t_cpp_pedido_item_cardapio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cd_item_cardapio  NUMBER(9)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cd_pedido         NUMBER(4)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qt_item_cardapio  NUMBER(2)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fk_cpp_pic_ic FOREIGN KEY ( cd_item_cardapio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t_cpp_item_cardapio ( cd_item_cardapio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t_cpp_pedido_item_cardapio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fk_cpp_pic_pedido FOREIGN KEY ( cd_pedido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t_cpp_pedido ( cd_pedido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5" w:name="_Toc4560906041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– DDL da tabela </w:t>
      </w:r>
      <w:bookmarkEnd w:id="35"/>
      <w:r>
        <w:rPr/>
        <w:t>t_cpp_pedido_item_cardapio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36" w:name="__DdeLink__2082_3239566236"/>
      <w:r>
        <w:rPr>
          <w:sz w:val="20"/>
          <w:szCs w:val="20"/>
        </w:rPr>
        <w:t>Fonte: Elaborado pelo grupo Poagilers (2021)</w:t>
      </w:r>
      <w:bookmarkEnd w:id="36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  <w:bookmarkStart w:id="37" w:name="__DdeLink__2203_3239566236"/>
      <w:bookmarkStart w:id="38" w:name="__DdeLink__2203_3239566236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TABLE t_cpp_categoria (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cd_categoria        NUMBER(7)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cd_estabelecimento  NUMBER(5) NOT NULL,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nm_categoria        VARCHAR2(30 CHAR) NOT NULL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t_cpp_categoria ADD CONSTRAINT t_cpp_categoria_pk PRIMARY KEY ( cd_categoria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ALTER TABLE t_cpp_categoria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</w:t>
            </w:r>
            <w:r>
              <w:rPr>
                <w:b w:val="false"/>
                <w:bCs w:val="false"/>
                <w:iCs w:val="false"/>
                <w:szCs w:val="24"/>
              </w:rPr>
              <w:t>ADD CONSTRAINT fk_cpp_categoria_estab FOREIGN KEY ( cd_estabelecimento )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        </w:t>
            </w:r>
            <w:r>
              <w:rPr>
                <w:b w:val="false"/>
                <w:bCs w:val="false"/>
                <w:iCs w:val="false"/>
                <w:szCs w:val="24"/>
              </w:rPr>
              <w:t>REFERENCES t_cpp_estabelecimento ( cd_estabelecimento 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39" w:name="_Toc45609060411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– DDL da tabela </w:t>
      </w:r>
      <w:bookmarkEnd w:id="39"/>
      <w:r>
        <w:rPr/>
        <w:t>t_cpp_</w:t>
      </w:r>
      <w:r>
        <w:rPr/>
        <w:t>categoria</w:t>
      </w:r>
    </w:p>
    <w:p>
      <w:pPr>
        <w:pStyle w:val="Corpodotexto"/>
        <w:ind w:hanging="0"/>
        <w:jc w:val="center"/>
        <w:rPr>
          <w:sz w:val="20"/>
          <w:szCs w:val="20"/>
        </w:rPr>
      </w:pPr>
      <w:bookmarkStart w:id="40" w:name="__DdeLink__2203_3239566236"/>
      <w:r>
        <w:rPr>
          <w:sz w:val="20"/>
          <w:szCs w:val="20"/>
        </w:rPr>
        <w:t>Fonte: Elaborado pelo grupo Poagilers (2021)</w:t>
      </w:r>
      <w:bookmarkEnd w:id="40"/>
    </w:p>
    <w:p>
      <w:pPr>
        <w:pStyle w:val="Corpodotexto"/>
        <w:ind w:hanging="0"/>
        <w:jc w:val="center"/>
        <w:rPr>
          <w:sz w:val="20"/>
          <w:szCs w:val="20"/>
        </w:rPr>
      </w:pPr>
      <w:r>
        <w:rPr/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SEQUENCE cdcategoria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INCREMENT BY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START WITH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MAXVALUE 9999999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NOCYCLE;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SEQUENCE cdcliente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INCREMENT BY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START WITH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MAXVALUE 99999999  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NOCYCLE;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SEQUENCE cdestabelecimento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INCREMENT BY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START WITH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MAXVALUE 99999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NOCYCLE;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SEQUENCE cdavaliacao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INCREMENT BY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START WITH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MAXVALUE 99999999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NOCYCLE;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SEQUENCE cdgerente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INCREMENT BY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START WITH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MAXVALUE 99999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NOCYCLE;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CREATE SEQUENCE cditemcardapio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INCREMENT BY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START WITH 1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MAXVALUE 9999999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NOCYCLE;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41" w:name="_Toc45609060411111111"/>
      <w:r>
        <w:rPr/>
        <w:t xml:space="preserve">Código-fonte </w:t>
      </w:r>
      <w:r>
        <w:rPr/>
        <w:fldChar w:fldCharType="begin"/>
      </w:r>
      <w:r>
        <w:rPr/>
        <w:instrText> SEQ Código_Fonte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–</w:t>
      </w:r>
      <w:bookmarkEnd w:id="41"/>
      <w:r>
        <w:rPr/>
        <w:t xml:space="preserve"> </w:t>
      </w:r>
      <w:r>
        <w:rPr/>
        <w:t>Sequence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 grupo Poagilers (2021)</w:t>
      </w:r>
      <w:r>
        <w:br w:type="page"/>
      </w:r>
    </w:p>
    <w:p>
      <w:pPr>
        <w:pStyle w:val="Ttulo2"/>
        <w:keepNext w:val="true"/>
        <w:widowControl/>
        <w:numPr>
          <w:ilvl w:val="0"/>
          <w:numId w:val="0"/>
        </w:numPr>
        <w:bidi w:val="0"/>
        <w:spacing w:lineRule="auto" w:line="360" w:before="480" w:after="480"/>
        <w:ind w:left="0" w:hanging="0"/>
        <w:outlineLvl w:val="1"/>
        <w:rPr>
          <w:lang w:val="en-US"/>
        </w:rPr>
      </w:pPr>
      <w:bookmarkStart w:id="42" w:name="_Toc67673074"/>
      <w:r>
        <w:rPr>
          <w:lang w:val="en-US"/>
        </w:rPr>
        <w:t>6 – Data Manupulation Language – DML (INSERT)</w:t>
      </w:r>
      <w:bookmarkStart w:id="43" w:name="__DdeLink__3370_1759067310"/>
      <w:bookmarkEnd w:id="42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(cdgerente.nextval,'Jorge','pessoa.eric@gmail.com', 1900.00, 'Rua do grito agudo, 202', 'Bananinha123');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(cdgerente.nextval,'Débora','Debora@gmail.com', 2200.00, 'Rua do grito grave, 103', 'GoiabadaAt77');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t_cpp_gerente values (cdgerente.nextval,'João','Joao@gmail.com', 1500.00, 'Rua do abacate, 30', 'Mocoto99');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t_cpp_gerente</w:t>
      </w:r>
      <w:bookmarkEnd w:id="43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  <w:bookmarkStart w:id="44" w:name="__DdeLink__2184_3239566236"/>
      <w:bookmarkStart w:id="45" w:name="__DdeLink__2184_3239566236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 xml:space="preserve">INSERT INTO t_cpp_estabelecimento VALUES(cdestabelecimento.nextval, 1, '12345678000108', 'Milk Shakespeare LTDA', 'Milk Shakespeare', 'Rua djuvidas, 197', '11986759980', </w:t>
            </w:r>
            <w:hyperlink r:id="rId13">
              <w:r>
                <w:rPr>
                  <w:rStyle w:val="LigaodeInternet"/>
                  <w:b w:val="false"/>
                  <w:bCs w:val="false"/>
                  <w:iCs w:val="false"/>
                  <w:szCs w:val="24"/>
                  <w:u w:val="none"/>
                </w:rPr>
                <w:t>'</w:t>
              </w:r>
              <w:r>
                <w:rPr>
                  <w:rStyle w:val="LigaodeInternet"/>
                  <w:b w:val="false"/>
                  <w:bCs w:val="false"/>
                  <w:iCs w:val="false"/>
                  <w:color w:val="000000"/>
                  <w:szCs w:val="24"/>
                  <w:u w:val="none"/>
                </w:rPr>
                <w:t>milk@gmail.com</w:t>
              </w:r>
            </w:hyperlink>
            <w:hyperlink r:id="rId14">
              <w:r>
                <w:rPr>
                  <w:b w:val="false"/>
                  <w:bCs w:val="false"/>
                  <w:iCs w:val="false"/>
                  <w:szCs w:val="24"/>
                </w:rPr>
                <w:t>');</w:t>
              </w:r>
            </w:hyperlink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VALUES(cdestabelecimento.nextval, 2, '11145555000109','Churros Store SA', 'Churros Store', 'Rua taí, 22', '33978964456', 'churros@gmail.com' 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t_cpp_estabelecimento VALUES(cdestabelecimento.nextval, 3, '22245678000105', 'Primos e Cia', 'Restaurante dos Primos', 'Rua Melissa, 39', '21987558563', 'primos@gmail.com');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46" w:name="__DdeLink__2184_3239566236"/>
      <w:bookmarkStart w:id="47" w:name="__DdeLink__3454_1759067310"/>
      <w:bookmarkStart w:id="48" w:name="__DdeLink__3374_1759067310"/>
      <w:r>
        <w:rPr>
          <w:sz w:val="20"/>
          <w:szCs w:val="20"/>
        </w:rPr>
        <w:t>Script em SQL para carga inicial do banco de dados na tabela   t_cpp_estabelecimento</w:t>
      </w:r>
      <w:bookmarkEnd w:id="46"/>
      <w:bookmarkEnd w:id="47"/>
      <w:bookmarkEnd w:id="48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1, 'Sobremesa');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1, 'Bebida');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2, 'Sobremesa');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2, 'Aperitivo');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2, 'Bebida');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3, 'Prato');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3, 'Lanche');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t_cpp_categoria values (cdcategoria.nextval, 3, 'Bebida');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49" w:name="__DdeLink__3454_17590673101"/>
      <w:bookmarkStart w:id="50" w:name="__DdeLink__3374_17590673101"/>
      <w:r>
        <w:rPr>
          <w:sz w:val="20"/>
          <w:szCs w:val="20"/>
        </w:rPr>
        <w:t>Script em SQL para carga inicial do banco de dados na tabela   t_cpp_</w:t>
      </w:r>
      <w:bookmarkEnd w:id="49"/>
      <w:bookmarkEnd w:id="50"/>
      <w:r>
        <w:rPr>
          <w:sz w:val="20"/>
          <w:szCs w:val="20"/>
        </w:rPr>
        <w:t>categoria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1, 1, '1', 'Sorvete de Chocolate', '100g de sorvete sabor chocolate', 5.00, 'Leite, chocolate em pó e açúcar', 700,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1, 1, '0', 'Milk Shake de Menta com Chocolate', '150ml de sorvete sabor menta e chocolate', 7.00, 'Leite, menta e chocolate em pó e açúcar', 750,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2, 3, '1', 'Churros de Chocolate', '1 unidade de churros sabor chocolate', 7.00, 'Leite, chocolate, farinha de trigo, água e açúcar', 850,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2, 3, '0', 'Churros de Doce de Leite', '1 unidade de churros sabor doce de leite', 7.00, 'Leite, doce de leite, farinha de trigo, água e açúcar', 800,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3, 6, '1', 'Arroz', '100g de arroz do tipo 1', 3.00, 'Arroz Tipo 1', 200,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3, 6, '0', 'Feijão', '100g de feijão carioca', 4.00, 'Feijão Carioca', 300,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1, 1,'1', 'Milkshake unicórnio','Com MeMs', 8.00, 'Leite, chocolate, caramelo, chantilly e MeM', 500,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1, 1, '0', 'Milkshake ovomaltine','O preferido da casa', 12.00, 'Leite, chocolate', 300,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2, 5, '1', 'Cerveja pilsen','A melhor cerveja do MUNDO', 10.00, 'Lúpulo, cevada', 43,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2, 4, '0', 'Amendoim sem casca','Um bom aperitivo, talvez o melhor de todos', 2.00, 'Amendoim', 30,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3, 8, '0', 'Vinho tinto espanhol','Quer ostentar? então toma, ano de 1930', 10000.00, 'Vinho tinto espanhol', 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3, 6, '1', 'Virada à paulista','Venha comer esse clássico!', 15.00, 'Arroz, feijão, Bife, ovo frito, couve refogada e tomate.', 400,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t_cpp_item_cardapio values(cditemcardapio.nextval, 3, 7, '1', 'Lanche Cheddar Duplo','200g de hambúrguer artesanal e 100g de cheddar,', 20.00, 'Hambúrguer, alface, cheddar, tomate.', 500, utl_raw.cast_to_raw('D:\Área de Trabalho\Kaue\husky'));</w:t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both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Script em SQL para carga inicial do banco de dados na tabela  t_cpp_item_cardapio</w:t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values(1, 'Lari', '11960205342', '123');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values(2, 'Eric', '11293847581', '1234');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values(3, 'Kaue', '11384713947', '12345');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values(4, 'Henrique', '1137284950', '123456');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values(5, 'Gi', '11372816481', '1234567');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t_cpp_cliente values(6, 'Dan', '11846265749', '12345678');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51" w:name="__DdeLink__3458_1759067310"/>
      <w:r>
        <w:rPr>
          <w:sz w:val="20"/>
          <w:szCs w:val="20"/>
        </w:rPr>
        <w:t>Script em SQL para carga inicial do banco de dados na tabela  t_cpp_cliente</w:t>
      </w:r>
      <w:bookmarkEnd w:id="51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values(1, 1, 1, 5, 'Melhor sorvete da região muito saboroso.');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values(2, 2, 3, 5, 'A comida estava saborosa e ainda chegou quentinha.');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values(3, 3, 2, 3, 'Churros estava queimado');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values(4, 4, 1, 4, 'Sorvete todo derretido.');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values(5, 5, 3, 5, 'Comida muito gostosa.');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INSERT INTO t_cpp_avaliacao values(6, 6, 2, 2, 'Churros queimado e com pouco recheio.');</w:t>
            </w:r>
          </w:p>
          <w:p>
            <w:pPr>
              <w:pStyle w:val="Cdigofonte"/>
              <w:ind w:hanging="0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bookmarkStart w:id="52" w:name="__DdeLink__3466_1759067310"/>
      <w:r>
        <w:rPr>
          <w:sz w:val="20"/>
          <w:szCs w:val="20"/>
        </w:rPr>
        <w:t>Script em SQL para carga inicial do banco de dados na tabela  t_cpp_avaliacao</w:t>
      </w:r>
      <w:bookmarkEnd w:id="52"/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rpodotexto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rPr>
          <w:lang w:val="en-US"/>
        </w:rPr>
      </w:pPr>
      <w:bookmarkStart w:id="53" w:name="_Toc67673075"/>
      <w:r>
        <w:rPr>
          <w:lang w:val="en-US"/>
        </w:rPr>
        <w:t>7 – Data Manupulation Language – DML (UPDATE / DELETE)</w:t>
      </w:r>
      <w:bookmarkEnd w:id="53"/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t_cpp_gerente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ds_email = 'jorge@gmail.com'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cd_gerente = 1;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t_cpp_gerente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nm_gerente = 'Jorge Mendes'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cd_gerente = 1;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t_cpp_gerente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nm_gerente = 'Débora Leão'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cd_gerente = 2;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t_cpp_gerente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nm_gerente = 'João Lima'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cd_gerente = 3;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ds_senha = 'asdfpoiu89'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cd_cliente = 1;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ds_senha = 'ericDoChurras'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cd_cliente = 2;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ds_senha = 'qwermnbv45'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cd_cliente = 4;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ds_senha = '280101'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cd_cliente = 5;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/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UPDATE t_cpp_cliente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SET ds_senha = 'henri45'</w:t>
            </w:r>
          </w:p>
          <w:p>
            <w:pPr>
              <w:pStyle w:val="Cdigofonte"/>
              <w:ind w:left="30"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  <w:t>WHERE cd_cliente = 6;</w:t>
            </w:r>
          </w:p>
          <w:p>
            <w:pPr>
              <w:pStyle w:val="Cdigofonte"/>
              <w:ind w:hanging="0"/>
              <w:jc w:val="left"/>
              <w:rPr>
                <w:b w:val="false"/>
                <w:b w:val="false"/>
                <w:bCs w:val="false"/>
                <w:iCs w:val="false"/>
                <w:szCs w:val="24"/>
              </w:rPr>
            </w:pPr>
            <w:r>
              <w:rPr>
                <w:b w:val="false"/>
                <w:bCs w:val="false"/>
                <w:iCs w:val="false"/>
                <w:szCs w:val="24"/>
              </w:rPr>
            </w:r>
          </w:p>
        </w:tc>
      </w:tr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t_cpp_categoria;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t_cpp_avaliacao;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t_cpp_pedido_item_cardapio;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t_cpp_pedido;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t_cpp_cliente;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t_cpp_estabelecimento;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DELETE FROM t_cpp_gerente;</w:t>
            </w:r>
          </w:p>
        </w:tc>
      </w:tr>
    </w:tbl>
    <w:p>
      <w:pPr>
        <w:pStyle w:val="Caption"/>
        <w:ind w:hanging="0"/>
        <w:jc w:val="center"/>
        <w:rPr>
          <w:sz w:val="20"/>
          <w:szCs w:val="20"/>
        </w:rPr>
      </w:pPr>
      <w:r>
        <w:rPr>
          <w:sz w:val="20"/>
          <w:szCs w:val="20"/>
        </w:rPr>
        <w:t>Comandos de Atualização e de Deleção</w:t>
      </w:r>
      <w:r>
        <w:br w:type="page"/>
      </w:r>
    </w:p>
    <w:p>
      <w:pPr>
        <w:pStyle w:val="Ttulo1"/>
        <w:rPr>
          <w:lang w:val="en-US"/>
        </w:rPr>
      </w:pPr>
      <w:bookmarkStart w:id="54" w:name="_Toc67673076"/>
      <w:r>
        <w:rPr>
          <w:lang w:val="en-US"/>
        </w:rPr>
        <w:t>8 – Data Query Language – DQL (SELECT)</w:t>
      </w:r>
      <w:bookmarkEnd w:id="54"/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24" w:after="24"/>
        <w:ind w:left="0" w:hanging="0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bookmarkStart w:id="55" w:name="__DdeLink__3917_1759067310"/>
      <w:bookmarkStart w:id="56" w:name="_Toc67673077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8.1 – </w:t>
      </w:r>
      <w:bookmarkStart w:id="57" w:name="__DdeLink__2064_2071768046"/>
      <w:bookmarkStart w:id="58" w:name="__DdeLink__2062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Relatório simples que traz uma ocorrência especifica de cada tabela.</w:t>
      </w:r>
      <w:bookmarkEnd w:id="55"/>
      <w:bookmarkEnd w:id="56"/>
      <w:bookmarkEnd w:id="57"/>
      <w:bookmarkEnd w:id="58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avaliação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 from t_cpp_avaliacao where cd_avaliacao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1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cliente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t_cpp_cliente where cd_cliente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59" w:name="__DdeLink__3547_1759067310"/>
      <w:r>
        <w:rPr/>
        <w:t>Relatório 2</w:t>
      </w:r>
      <w:bookmarkEnd w:id="59"/>
    </w:p>
    <w:p>
      <w:pPr>
        <w:pStyle w:val="ListParagraph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estabelecimento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* from t_cpp_estabelecimento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cd_estabelecimento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3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gerente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t_cpp_gerente where cd_gerente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60" w:name="__DdeLink__3550_1759067310"/>
      <w:r>
        <w:rPr/>
        <w:t>Relatório 4</w:t>
      </w:r>
      <w:bookmarkEnd w:id="60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item do cardápio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t_cpp_item_cardapio where cd_item_cardapio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r>
        <w:rPr/>
        <w:t>Relatório 5</w:t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pedido de código 1: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 where cd_pedido = 1;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61" w:name="__DdeLink__3553_1759067310"/>
      <w:r>
        <w:rPr/>
        <w:t>Relatório 6</w:t>
      </w:r>
      <w:bookmarkEnd w:id="61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62" w:name="__DdeLink__2190_3239566236"/>
      <w:r>
        <w:rPr>
          <w:sz w:val="24"/>
          <w:szCs w:val="24"/>
        </w:rPr>
        <w:t xml:space="preserve">Relatório para leitura do item do pedido de código 2: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t_cpp_pedido_item_cardapio where cd_pedido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63" w:name="__DdeLink__2190_3239566236"/>
      <w:bookmarkStart w:id="64" w:name="__DdeLink__3632_1759067310"/>
      <w:bookmarkStart w:id="65" w:name="__DdeLink__3828_1759067310"/>
      <w:r>
        <w:rPr/>
        <w:t>Relatório 7</w:t>
      </w:r>
      <w:bookmarkEnd w:id="63"/>
      <w:bookmarkEnd w:id="64"/>
      <w:bookmarkEnd w:id="65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</w:t>
      </w:r>
      <w:r>
        <w:rPr>
          <w:sz w:val="24"/>
          <w:szCs w:val="24"/>
        </w:rPr>
        <w:t xml:space="preserve">a categoria </w:t>
      </w:r>
      <w:r>
        <w:rPr>
          <w:sz w:val="24"/>
          <w:szCs w:val="24"/>
        </w:rPr>
        <w:t xml:space="preserve">de código 2: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t_cpp_categoria where cd_categoria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b w:val="false"/>
          <w:b w:val="false"/>
          <w:bCs w:val="false"/>
          <w:iCs w:val="false"/>
          <w:szCs w:val="24"/>
        </w:rPr>
      </w:pPr>
      <w:bookmarkStart w:id="66" w:name="__DdeLink__3632_17590673101"/>
      <w:bookmarkStart w:id="67" w:name="__DdeLink__3828_17590673101"/>
      <w:r>
        <w:rPr>
          <w:b w:val="false"/>
          <w:bCs w:val="false"/>
          <w:iCs w:val="false"/>
          <w:szCs w:val="24"/>
        </w:rPr>
        <w:t xml:space="preserve">Relatório </w:t>
      </w:r>
      <w:bookmarkEnd w:id="66"/>
      <w:bookmarkEnd w:id="67"/>
      <w:r>
        <w:rPr>
          <w:b w:val="false"/>
          <w:bCs w:val="false"/>
          <w:iCs w:val="false"/>
          <w:szCs w:val="24"/>
        </w:rPr>
        <w:t>8</w:t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24" w:after="24"/>
        <w:ind w:left="0" w:hanging="0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8.2 –</w:t>
      </w:r>
      <w:bookmarkStart w:id="68" w:name="__DdeLink__2066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 Relatório simples que traz todas as ocorrência da tabela.</w:t>
      </w:r>
      <w:bookmarkEnd w:id="68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t_cpp_avaliacao: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t_cpp_avaliacao;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/>
        <w:t>Relatório 1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t_cpp_cliente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t_cpp_cliente;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69" w:name="__DdeLink__3640_1759067310"/>
      <w:r>
        <w:rPr/>
        <w:t>Relatório 2</w:t>
      </w:r>
      <w:bookmarkEnd w:id="69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t_cpp_estabelecimento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t_cpp_estabelecimento;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70" w:name="__DdeLink__3646_1759067310"/>
      <w:r>
        <w:rPr/>
        <w:t>Relatório 3</w:t>
      </w:r>
      <w:bookmarkEnd w:id="70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t_cpp_gerente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t_cpp_gerente;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71" w:name="__DdeLink__3650_1759067310"/>
      <w:r>
        <w:rPr/>
        <w:t>Relatório 4</w:t>
      </w:r>
      <w:bookmarkEnd w:id="71"/>
    </w:p>
    <w:p>
      <w:pPr>
        <w:pStyle w:val="Corpodotexto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t_cpp_item_cardapio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t_cpp_item_cardapio;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/>
        <w:t>Relatório 5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t_cpp_pedido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* from </w:t>
            </w:r>
            <w:bookmarkStart w:id="72" w:name="__DdeLink__3656_1759067310"/>
            <w:r>
              <w:rPr>
                <w:lang w:val="pt-BR"/>
              </w:rPr>
              <w:t>t_cpp_pedido</w:t>
            </w:r>
            <w:bookmarkEnd w:id="72"/>
            <w:r>
              <w:rPr>
                <w:lang w:val="pt-BR"/>
              </w:rPr>
              <w:t>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73" w:name="__DdeLink__3659_1759067310"/>
      <w:r>
        <w:rPr/>
        <w:t>Relatório 6</w:t>
      </w:r>
      <w:bookmarkEnd w:id="73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74" w:name="__DdeLink__2197_3239566236"/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t_cpp_pedido_item_cardapio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t_cpp_pedido_item_cardapio;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75" w:name="__DdeLink__2197_3239566236"/>
      <w:bookmarkStart w:id="76" w:name="__DdeLink__3664_1759067310"/>
      <w:bookmarkStart w:id="77" w:name="__DdeLink__3838_1759067310"/>
      <w:bookmarkStart w:id="78" w:name="__DdeLink__3919_1759067310"/>
      <w:r>
        <w:rPr/>
        <w:t>Relatório 7</w:t>
      </w:r>
      <w:bookmarkEnd w:id="75"/>
      <w:bookmarkEnd w:id="76"/>
      <w:bookmarkEnd w:id="77"/>
      <w:bookmarkEnd w:id="78"/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tabela </w:t>
      </w:r>
      <w:r>
        <w:rPr>
          <w:sz w:val="24"/>
          <w:szCs w:val="24"/>
          <w:lang w:val="pt-BR"/>
        </w:rPr>
        <w:t>t_cpp_</w:t>
      </w:r>
      <w:r>
        <w:rPr>
          <w:sz w:val="24"/>
          <w:szCs w:val="24"/>
          <w:lang w:val="pt-BR"/>
        </w:rPr>
        <w:t>categoria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* from t_cpp_categoria;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79" w:name="__DdeLink__3664_17590673101"/>
      <w:bookmarkStart w:id="80" w:name="__DdeLink__3838_17590673101"/>
      <w:bookmarkStart w:id="81" w:name="__DdeLink__3919_17590673101"/>
      <w:r>
        <w:rPr>
          <w:sz w:val="24"/>
          <w:szCs w:val="24"/>
        </w:rPr>
        <w:t xml:space="preserve">Relatório </w:t>
      </w:r>
      <w:bookmarkEnd w:id="79"/>
      <w:bookmarkEnd w:id="80"/>
      <w:bookmarkEnd w:id="81"/>
      <w:r>
        <w:rPr>
          <w:sz w:val="24"/>
          <w:szCs w:val="24"/>
        </w:rPr>
        <w:t>8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8.3 – </w:t>
      </w:r>
      <w:bookmarkStart w:id="82" w:name="__DdeLink__2068_2071768046"/>
      <w:r>
        <w:rPr>
          <w:sz w:val="24"/>
          <w:szCs w:val="24"/>
        </w:rPr>
        <w:t>Relatório simples com selects que trazem alguma ocorrência específica da aplicação de acordo com algum parâmetro.</w:t>
      </w:r>
      <w:bookmarkEnd w:id="82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dos itens nr_celular e ds_senha da tabela t_cpp_cliente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nr_celular, ds_senha from t_cpp_cliente;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3" w:name="__DdeLink__3921_1759067310"/>
      <w:r>
        <w:rPr/>
        <w:t>Relatório 1</w:t>
      </w:r>
      <w:bookmarkEnd w:id="83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select de login de um cliente específico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nr_celular, ds_senha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t_cpp_cliente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nr_celular = 11960205342 and ds_senha = 'asdfpoiu89';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84" w:name="__DdeLink__1814_2071768046"/>
      <w:r>
        <w:rPr/>
        <w:t>Relatório 2</w:t>
      </w:r>
      <w:bookmarkEnd w:id="84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select do nome e descrição do item do cardápio pelo nome</w:t>
      </w:r>
      <w:r>
        <w:rPr>
          <w:sz w:val="24"/>
          <w:szCs w:val="24"/>
        </w:rPr>
        <w:t xml:space="preserve">: 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nm_item_cardapio, ds_item_cardapio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t_cpp_item_cardapio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nm_item_cardapio = 'Arroz';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85" w:name="__DdeLink__1816_2071768046"/>
      <w:r>
        <w:rPr>
          <w:sz w:val="24"/>
          <w:szCs w:val="24"/>
        </w:rPr>
        <w:t xml:space="preserve">Relatório </w:t>
      </w:r>
      <w:bookmarkEnd w:id="85"/>
      <w:r>
        <w:rPr>
          <w:sz w:val="24"/>
          <w:szCs w:val="24"/>
        </w:rPr>
        <w:t>3</w:t>
      </w:r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código e nome do estabelecimento: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select cd_estabelecimento, nm_fantasia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from t_cpp_estabelecimento; 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86" w:name="__DdeLink__1970_2071768046"/>
      <w:r>
        <w:rPr>
          <w:sz w:val="24"/>
          <w:szCs w:val="24"/>
        </w:rPr>
        <w:t>Relatório 4</w:t>
      </w:r>
      <w:bookmarkEnd w:id="86"/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de um item em destaque: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st_destaque,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 xml:space="preserve">cd_estabelecimento     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t_cpp_item_cardapio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cd_estabelecimento = 2 and st_destaque = '1';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87" w:name="__DdeLink__1972_2071768046"/>
      <w:r>
        <w:rPr>
          <w:sz w:val="24"/>
          <w:szCs w:val="24"/>
        </w:rPr>
        <w:t>Relatório 5</w:t>
      </w:r>
      <w:bookmarkEnd w:id="87"/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bookmarkStart w:id="88" w:name="__DdeLink__1974_2071768046"/>
      <w:bookmarkEnd w:id="88"/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dos status de todos os pedidos: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st_pedido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t_cpp_pedido;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r>
        <w:rPr>
          <w:sz w:val="24"/>
          <w:szCs w:val="24"/>
        </w:rPr>
        <w:t>Relatório 6</w:t>
      </w:r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  <w:bookmarkStart w:id="89" w:name="__DdeLink__1974_20717680461"/>
      <w:bookmarkStart w:id="90" w:name="__DdeLink__1974_20717680461"/>
      <w:bookmarkEnd w:id="90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</w:t>
      </w:r>
      <w:r>
        <w:rPr>
          <w:sz w:val="24"/>
          <w:szCs w:val="24"/>
          <w:lang w:val="pt-BR"/>
        </w:rPr>
        <w:t>do status um pedido em específico: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select cd_pedido,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st_pedido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from t_cpp_pedido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  <w:t>where cd_pedido = 2;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ind w:firstLine="708"/>
        <w:rPr>
          <w:sz w:val="24"/>
          <w:szCs w:val="24"/>
        </w:rPr>
      </w:pPr>
      <w:bookmarkStart w:id="91" w:name="__DdeLink__1976_2071768046"/>
      <w:r>
        <w:rPr>
          <w:sz w:val="24"/>
          <w:szCs w:val="24"/>
        </w:rPr>
        <w:t>Relatório 7</w:t>
      </w:r>
      <w:bookmarkEnd w:id="91"/>
    </w:p>
    <w:p>
      <w:pPr>
        <w:pStyle w:val="Corpodotexto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360" w:before="24" w:after="24"/>
        <w:ind w:left="0" w:hanging="0"/>
        <w:jc w:val="both"/>
        <w:outlineLvl w:val="1"/>
        <w:rPr>
          <w:rFonts w:ascii="Arial" w:hAnsi="Arial"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</w:pPr>
      <w:bookmarkStart w:id="92" w:name="__DdeLink__3832_1759067310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 xml:space="preserve">8.4 – </w:t>
      </w:r>
      <w:bookmarkStart w:id="93" w:name="__DdeLink__2070_2071768046"/>
      <w:r>
        <w:rPr>
          <w:rFonts w:eastAsia="Times New Roman" w:cs="Times New Roman"/>
          <w:iCs/>
          <w:color w:val="auto"/>
          <w:kern w:val="0"/>
          <w:sz w:val="24"/>
          <w:szCs w:val="24"/>
          <w:lang w:val="pt-BR" w:eastAsia="en-US" w:bidi="ar-SA"/>
        </w:rPr>
        <w:t>Relatório simples com INNER JOIN envolvendo duas ou mais tabelas.</w:t>
      </w:r>
      <w:bookmarkEnd w:id="92"/>
      <w:bookmarkEnd w:id="93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de todos os itens do cardápio de dado estabelecimento: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e.nm_fantasia, ic.cd_item_cardapio, 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4" w:name="__DdeLink__3742_1759067310"/>
      <w:r>
        <w:rPr>
          <w:sz w:val="24"/>
          <w:szCs w:val="24"/>
        </w:rPr>
        <w:t>Relatório 1</w:t>
      </w:r>
      <w:bookmarkEnd w:id="94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b w:val="false"/>
          <w:bCs w:val="false"/>
          <w:iCs w:val="false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</w:t>
      </w:r>
      <w:bookmarkStart w:id="95" w:name="__DdeLink__3744_1759067310"/>
      <w:r>
        <w:rPr>
          <w:sz w:val="24"/>
          <w:szCs w:val="24"/>
        </w:rPr>
        <w:t xml:space="preserve">elatório para leitura dos pratos a partir da categoria SOBREMESA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e.nm_fantasia, ic.nm_item_cardapio, cat.nm_categoria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cat.cd_estabelecimento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1 and cat.nm_categoria = 'Sobremesa';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6" w:name="__DdeLink__2220_3239566236"/>
      <w:r>
        <w:rPr>
          <w:sz w:val="24"/>
          <w:szCs w:val="24"/>
        </w:rPr>
        <w:t>Relatório 2</w:t>
      </w:r>
      <w:bookmarkEnd w:id="95"/>
      <w:bookmarkEnd w:id="96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pratos a partir da categoria PRATO dos itens do cardápio: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e.nm_fantasia, ic.nm_item_cardapio, cat.nm_categoria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 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ic.cd_estabelecimento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cat.cd_estabelecimento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 and cat.nm_categoria = 'Prato';</w:t>
            </w:r>
          </w:p>
          <w:p>
            <w:pPr>
              <w:pStyle w:val="Cdigofonte"/>
              <w:ind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3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dos itens do pedido 6: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select p.cd_pedido, ic.ds_item_cardapio, ic.vl_item_cardapio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from t_cpp_pedido_item_cardapio pic inner join t_cpp_item_cardapio ic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pic.cd_item_cardapio = 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pic.cd_pedido = 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pic.cd_pedido = 6;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7" w:name="__DdeLink__3834_1759067310"/>
      <w:bookmarkStart w:id="98" w:name="__DdeLink__3836_1759067310"/>
      <w:r>
        <w:rPr>
          <w:sz w:val="24"/>
          <w:szCs w:val="24"/>
        </w:rPr>
        <w:t xml:space="preserve">Relatório </w:t>
      </w:r>
      <w:bookmarkEnd w:id="97"/>
      <w:bookmarkEnd w:id="98"/>
      <w:r>
        <w:rPr>
          <w:sz w:val="24"/>
          <w:szCs w:val="24"/>
        </w:rPr>
        <w:t>4</w:t>
      </w:r>
    </w:p>
    <w:p>
      <w:pPr>
        <w:pStyle w:val="ListParagraph"/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comanda do pedido 3: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pic.cd_pedido,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ic.nm_item_cardapio,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p.hr_pedido,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ic.ds_item_cardapio,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ic.vl_item_cardapio,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e.nm_fantasia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pic.cd_item_cardapio = 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pic.cd_pedido = 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on p.cd_estabelecimento =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pic.cd_pedido = 3;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99" w:name="__DdeLink__1978_2071768046"/>
      <w:r>
        <w:rPr>
          <w:sz w:val="24"/>
          <w:szCs w:val="24"/>
        </w:rPr>
        <w:t xml:space="preserve">Relatório </w:t>
      </w:r>
      <w:bookmarkEnd w:id="99"/>
      <w:r>
        <w:rPr>
          <w:sz w:val="24"/>
          <w:szCs w:val="24"/>
        </w:rPr>
        <w:t>5</w:t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de um select que envolve todas as tabelas de um determinado estabelecimento ordenando em ordem p</w:t>
      </w:r>
      <w:r>
        <w:rPr>
          <w:sz w:val="24"/>
          <w:szCs w:val="24"/>
        </w:rPr>
        <w:t>elo nome do item do cardápio</w:t>
      </w:r>
      <w:r>
        <w:rPr>
          <w:sz w:val="24"/>
          <w:szCs w:val="24"/>
        </w:rPr>
        <w:t xml:space="preserve">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,E.nm_fantasia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,G.nm_gerente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,A.nr_experiencia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,IC.nm_item_cardapio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,IC.ds_item_cardapio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,IC.vl_item_cardapio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,CAT.nm_categoria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T_CPP_GERENTE G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G.cd_gerente = E.cd_gerente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IC.cd_estabelecimento =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CAT.cd_estabelecimento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1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order by IC.nm_item_cardapio;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 xml:space="preserve">Relatório </w:t>
      </w:r>
      <w:r>
        <w:rPr>
          <w:sz w:val="24"/>
          <w:szCs w:val="24"/>
        </w:rPr>
        <w:t>6</w:t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rPr>
          <w:sz w:val="24"/>
          <w:szCs w:val="24"/>
        </w:rPr>
      </w:pPr>
      <w:r>
        <w:rPr>
          <w:sz w:val="24"/>
          <w:szCs w:val="24"/>
        </w:rPr>
        <w:t xml:space="preserve">8.5 – </w:t>
      </w:r>
      <w:bookmarkStart w:id="100" w:name="__DdeLink__2073_2071768046"/>
      <w:r>
        <w:rPr>
          <w:sz w:val="24"/>
          <w:szCs w:val="24"/>
        </w:rPr>
        <w:t>Relatório simples com GROUP BY envolvendo duas ou mais tabelas.</w:t>
      </w:r>
      <w:bookmarkEnd w:id="100"/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da média das avaliações do estabelecimento 3: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e.nm_fantasia, avg(a.nr_experiencia) as Nota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 inner join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3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nm_fantasia;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101" w:name="__DdeLink__2056_2071768046"/>
      <w:r>
        <w:rPr>
          <w:sz w:val="24"/>
          <w:szCs w:val="24"/>
        </w:rPr>
        <w:t>Relatório 1</w:t>
      </w:r>
      <w:bookmarkEnd w:id="101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total de itens de um pedido: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count(ic.nm_item_cardapio) as  TotalItens,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p.vl_total_pedido,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</w:t>
            </w:r>
            <w:r>
              <w:rPr>
                <w:lang w:val="pt-BR"/>
              </w:rPr>
              <w:t>p.cd_pedido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t_cpp_pedido p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t_cpp_pedido_item_cardapio pic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p.cd_pedido = pic.cd_pedido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ic.cd_item_cardapio = pic.cd_item_cardapio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p.cd_pedido = 2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 p.vl_total_pedido, p.cd_pedido;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102" w:name="__DdeLink__2058_2071768046"/>
      <w:r>
        <w:rPr>
          <w:sz w:val="24"/>
          <w:szCs w:val="24"/>
        </w:rPr>
        <w:t>Relatório 2</w:t>
      </w:r>
      <w:bookmarkEnd w:id="102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total de avaliações de todos os estabelecimentos: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e.nm_fantasia, count(a.nr_experiencia) as "Total de Experiências"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e.nm_fantasia, a.nr_experiencia;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bookmarkStart w:id="103" w:name="__DdeLink__2060_2071768046"/>
      <w:r>
        <w:rPr>
          <w:sz w:val="24"/>
          <w:szCs w:val="24"/>
        </w:rPr>
        <w:t>Relatório 3</w:t>
      </w:r>
      <w:bookmarkEnd w:id="103"/>
    </w:p>
    <w:p>
      <w:pPr>
        <w:pStyle w:val="Corpodotex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total de avaliações de todos os estabelecimentos com o nome do cliente: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e.nm_fantasia, count(a.nr_experiencia) as "Total de Experiências", 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t_cpp_avaliacao 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a.cd_estabelecimento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t_cpp_cliente 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c.cd_cliente = a.cd_cliente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e.cd_estabelecimento, e.nm_fantasia, a.nr_experiencia, c.nm_cliente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order by e.nm_fantasia;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4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 xml:space="preserve">Relatório para leitura do o total de categorias que cada restaurante tem registrado: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e.cd_estabelecimento, e.nm_fantasia, count(cat.cd_categoria) as "Total de categorias do estabelecimento"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cat.cd_estabelecimento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GROUP BY e.cd_estabelecimento, e.nm_fantasia;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5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</w:t>
      </w:r>
      <w:r>
        <w:rPr>
          <w:sz w:val="24"/>
          <w:szCs w:val="24"/>
        </w:rPr>
        <w:t>o nome de todas as categorias registradas por um restaurante específico</w:t>
      </w:r>
      <w:r>
        <w:rPr>
          <w:sz w:val="24"/>
          <w:szCs w:val="24"/>
        </w:rPr>
        <w:t xml:space="preserve">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SELECT e.cd_estabelecimento, e.nm_fantasia, cat.nm_categoria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cat.cd_estabelecimento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2;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6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</w:t>
      </w:r>
      <w:r>
        <w:rPr>
          <w:sz w:val="24"/>
          <w:szCs w:val="24"/>
        </w:rPr>
        <w:t>e todos os restaurantes que contém algum tipo específico de categoria</w:t>
      </w:r>
      <w:r>
        <w:rPr>
          <w:sz w:val="24"/>
          <w:szCs w:val="24"/>
        </w:rPr>
        <w:t xml:space="preserve"> 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SELECT e.cd_estabelecimento, e.nm_fantasia, cat.nm_categoria 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e.cd_estabelecimento = cat.cd_estabelecimento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cat.nm_categoria = 'Sobremesa';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7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</w:t>
      </w:r>
      <w:r>
        <w:rPr>
          <w:sz w:val="24"/>
          <w:szCs w:val="24"/>
        </w:rPr>
        <w:t>e todos os itens do cardápio de algum restaurante, que são de determinada categoria</w:t>
      </w:r>
      <w:r>
        <w:rPr>
          <w:sz w:val="24"/>
          <w:szCs w:val="24"/>
        </w:rPr>
        <w:t xml:space="preserve"> : 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ic.cd_item_cardapio, cat.nm_categoria, ic.nm_item_cardapio, e.nm_fantasia,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t_cpp_item_cardapio ic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ic.cd_estabelecimento =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t_cpp_categoria cat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ic.cd_categoria = cat.cd_categoria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cat.nm_categoria = 'Sobremesa' and e.nm_fantasia = 'Churros Store';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8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do  nome fantasia do estabelecimento e o nome e e-mail do gerente pelo código do estabelecimento: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E.nm_fantasia, G.nm_gerente, G.ds_email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INNER JOIN T_CPP_GERENTE G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ON G.cd_gerente = E.cd_gerente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1;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9</w:t>
      </w:r>
    </w:p>
    <w:p>
      <w:pPr>
        <w:pStyle w:val="Corpodotexto"/>
        <w:rPr>
          <w:sz w:val="24"/>
          <w:szCs w:val="24"/>
        </w:rPr>
      </w:pPr>
      <w:r>
        <w:rPr/>
      </w:r>
    </w:p>
    <w:p>
      <w:pPr>
        <w:pStyle w:val="ListParagraph"/>
        <w:ind w:firstLine="708"/>
        <w:rPr>
          <w:b w:val="false"/>
          <w:b w:val="false"/>
          <w:bCs w:val="false"/>
          <w:iCs w:val="false"/>
          <w:szCs w:val="24"/>
        </w:rPr>
      </w:pPr>
      <w:r>
        <w:rPr>
          <w:sz w:val="24"/>
          <w:szCs w:val="24"/>
        </w:rPr>
        <w:t>Relatório para leitura do nome do estabelecimento da razao social e o fantasia pelo c</w:t>
      </w:r>
      <w:r>
        <w:rPr>
          <w:sz w:val="24"/>
          <w:szCs w:val="24"/>
        </w:rPr>
        <w:t>ó</w:t>
      </w:r>
      <w:r>
        <w:rPr>
          <w:sz w:val="24"/>
          <w:szCs w:val="24"/>
        </w:rPr>
        <w:t>digo do estabelecimento:</w:t>
      </w:r>
    </w:p>
    <w:tbl>
      <w:tblPr>
        <w:tblStyle w:val="Tabeladecdigo-fonte"/>
        <w:tblW w:w="90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1"/>
      </w:tblGrid>
      <w:tr>
        <w:trPr/>
        <w:tc>
          <w:tcPr>
            <w:tcW w:w="9061" w:type="dxa"/>
            <w:tcBorders/>
          </w:tcPr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SELECT   E.cd_estabelecimento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,E.nm_fantasia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        </w:t>
            </w:r>
            <w:r>
              <w:rPr>
                <w:lang w:val="pt-BR"/>
              </w:rPr>
              <w:t>,E.nm_razao_social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FROM T_CPP_ESTABELECIMENTO E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  <w:t>WHERE E.cd_estabelecimento = 2;</w:t>
            </w:r>
          </w:p>
          <w:p>
            <w:pPr>
              <w:pStyle w:val="Cdigofonte"/>
              <w:ind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Caption"/>
        <w:rPr>
          <w:sz w:val="24"/>
          <w:szCs w:val="24"/>
        </w:rPr>
      </w:pPr>
      <w:r>
        <w:rPr>
          <w:sz w:val="24"/>
          <w:szCs w:val="24"/>
        </w:rPr>
        <w:t>Relatório 10</w:t>
      </w:r>
    </w:p>
    <w:sectPr>
      <w:headerReference w:type="default" r:id="rId15"/>
      <w:headerReference w:type="first" r:id="rId16"/>
      <w:type w:val="nextPage"/>
      <w:pgSz w:w="11906" w:h="16838"/>
      <w:pgMar w:left="1134" w:right="1701" w:header="709" w:top="1707" w:footer="0" w:bottom="11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charset w:val="01"/>
    <w:family w:val="roman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rPr/>
    </w:r>
  </w:p>
  <w:p>
    <w:pPr>
      <w:pStyle w:val="Cabealho"/>
      <w:rPr/>
    </w:pPr>
    <w:r>
      <w:rPr/>
      <w:tab/>
      <w:tab/>
      <w:tab/>
      <w:t xml:space="preserve"> </w: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3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4" name="Imagem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Página 1</w:t>
    </w:r>
    <w:r>
      <w:rPr/>
      <w:t>5</w:t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ind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8" name="Imagem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31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9" name="Imagem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30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0" name="Imagem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Página 1</w:t>
    </w:r>
    <w:r>
      <w:rPr/>
      <w:t>2</w:t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33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11" name="Imagem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left" w:pos="7371" w:leader="none"/>
        <w:tab w:val="left" w:pos="7513" w:leader="none"/>
        <w:tab w:val="left" w:pos="8505" w:leader="none"/>
      </w:tabs>
      <w:rPr/>
    </w:pPr>
    <w:r>
      <w:drawing>
        <wp:anchor behindDoc="1" distT="0" distB="0" distL="0" distR="0" simplePos="0" locked="0" layoutInCell="1" allowOverlap="1" relativeHeight="29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65" cy="161925"/>
          <wp:effectExtent l="0" t="0" r="0" b="0"/>
          <wp:wrapNone/>
          <wp:docPr id="12" name="Imagem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>Página 1</w:t>
    </w:r>
    <w:r>
      <w:rPr/>
      <w:t>3</w:t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8504"/>
        <w:tab w:val="center" w:pos="4252" w:leader="none"/>
        <w:tab w:val="right" w:pos="9072" w:leader="none"/>
      </w:tabs>
      <w:ind w:hanging="0"/>
      <w:rPr/>
    </w:pPr>
    <w:r>
      <w:drawing>
        <wp:anchor behindDoc="1" distT="0" distB="0" distL="0" distR="0" simplePos="0" locked="0" layoutInCell="1" allowOverlap="1" relativeHeight="27">
          <wp:simplePos x="0" y="0"/>
          <wp:positionH relativeFrom="column">
            <wp:posOffset>114300</wp:posOffset>
          </wp:positionH>
          <wp:positionV relativeFrom="paragraph">
            <wp:posOffset>179070</wp:posOffset>
          </wp:positionV>
          <wp:extent cx="583565" cy="161925"/>
          <wp:effectExtent l="0" t="0" r="0" b="0"/>
          <wp:wrapNone/>
          <wp:docPr id="13" name="Imagem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356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  <w:tab/>
      <w:tab/>
      <w:tab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33</w:t>
    </w:r>
    <w:r>
      <w:rPr/>
      <w:fldChar w:fldCharType="end"/>
    </w:r>
    <w:r>
      <w:rPr/>
      <w:t xml:space="preserve"> 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Corpodotexto"/>
    <w:qFormat/>
    <w:rsid w:val="001711c6"/>
    <w:pPr>
      <w:widowControl/>
      <w:suppressAutoHyphens w:val="true"/>
      <w:bidi w:val="0"/>
      <w:spacing w:lineRule="auto" w:line="360" w:before="0" w:after="120"/>
      <w:ind w:firstLine="709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next w:val="ListParagraph"/>
    <w:link w:val="Ttulo1Char"/>
    <w:autoRedefine/>
    <w:uiPriority w:val="9"/>
    <w:qFormat/>
    <w:rsid w:val="004f1d41"/>
    <w:pPr>
      <w:keepNext w:val="true"/>
      <w:pageBreakBefore/>
      <w:widowControl/>
      <w:tabs>
        <w:tab w:val="clear" w:pos="708"/>
        <w:tab w:val="left" w:pos="426" w:leader="none"/>
      </w:tabs>
      <w:suppressAutoHyphens w:val="true"/>
      <w:bidi w:val="0"/>
      <w:spacing w:lineRule="auto" w:line="360" w:before="0" w:after="480"/>
      <w:jc w:val="left"/>
      <w:outlineLvl w:val="0"/>
    </w:pPr>
    <w:rPr>
      <w:rFonts w:ascii="Arial" w:hAnsi="Arial" w:eastAsia="Times New Roman" w:cs="Times New Roman"/>
      <w:b/>
      <w:bCs/>
      <w:color w:val="auto"/>
      <w:kern w:val="0"/>
      <w:sz w:val="28"/>
      <w:szCs w:val="32"/>
      <w:lang w:val="pt-BR" w:eastAsia="en-US" w:bidi="ar-SA"/>
    </w:rPr>
  </w:style>
  <w:style w:type="paragraph" w:styleId="Ttulo2">
    <w:name w:val="Heading 2"/>
    <w:next w:val="ListParagraph"/>
    <w:link w:val="Ttulo2Char"/>
    <w:autoRedefine/>
    <w:uiPriority w:val="9"/>
    <w:unhideWhenUsed/>
    <w:qFormat/>
    <w:rsid w:val="004a05c4"/>
    <w:pPr>
      <w:keepNext w:val="true"/>
      <w:widowControl/>
      <w:tabs>
        <w:tab w:val="clear" w:pos="708"/>
        <w:tab w:val="left" w:pos="0" w:leader="none"/>
      </w:tabs>
      <w:suppressAutoHyphens w:val="true"/>
      <w:bidi w:val="0"/>
      <w:spacing w:lineRule="auto" w:line="360" w:before="24" w:after="24"/>
      <w:jc w:val="both"/>
      <w:outlineLvl w:val="1"/>
    </w:pPr>
    <w:rPr>
      <w:rFonts w:ascii="Arial" w:hAnsi="Arial" w:eastAsia="Times New Roman" w:cs="Times New Roman"/>
      <w:b/>
      <w:bCs/>
      <w:iCs/>
      <w:color w:val="auto"/>
      <w:kern w:val="0"/>
      <w:sz w:val="28"/>
      <w:szCs w:val="32"/>
      <w:lang w:val="pt-BR" w:eastAsia="en-US" w:bidi="ar-SA"/>
    </w:rPr>
  </w:style>
  <w:style w:type="paragraph" w:styleId="Ttulo3">
    <w:name w:val="Heading 3"/>
    <w:next w:val="Corpodotexto"/>
    <w:link w:val="Ttulo3Char"/>
    <w:autoRedefine/>
    <w:uiPriority w:val="9"/>
    <w:unhideWhenUsed/>
    <w:qFormat/>
    <w:rsid w:val="00a36c8b"/>
    <w:pPr>
      <w:keepNext w:val="true"/>
      <w:widowControl/>
      <w:suppressAutoHyphens w:val="true"/>
      <w:bidi w:val="0"/>
      <w:spacing w:lineRule="auto" w:line="360" w:before="480" w:after="360"/>
      <w:jc w:val="left"/>
      <w:outlineLvl w:val="2"/>
    </w:pPr>
    <w:rPr>
      <w:rFonts w:ascii="Arial" w:hAnsi="Arial" w:eastAsia="Times New Roman" w:cs="Times New Roman"/>
      <w:b/>
      <w:bCs/>
      <w:caps/>
      <w:color w:val="auto"/>
      <w:kern w:val="0"/>
      <w:sz w:val="24"/>
      <w:szCs w:val="26"/>
      <w:lang w:val="pt-BR" w:eastAsia="en-US"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be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uiPriority w:val="9"/>
    <w:qFormat/>
    <w:rsid w:val="004f1d41"/>
    <w:rPr>
      <w:rFonts w:ascii="Arial" w:hAnsi="Arial" w:eastAsia="Times New Roman"/>
      <w:b/>
      <w:bCs/>
      <w:sz w:val="28"/>
      <w:szCs w:val="32"/>
    </w:rPr>
  </w:style>
  <w:style w:type="character" w:styleId="Ttulo2Char" w:customStyle="1">
    <w:name w:val="Título 2 Char"/>
    <w:link w:val="Ttulo2"/>
    <w:uiPriority w:val="9"/>
    <w:qFormat/>
    <w:rsid w:val="004a05c4"/>
    <w:rPr>
      <w:rFonts w:ascii="Arial" w:hAnsi="Arial" w:eastAsia="Times New Roman"/>
      <w:b/>
      <w:bCs/>
      <w:iCs/>
      <w:sz w:val="28"/>
      <w:szCs w:val="32"/>
    </w:rPr>
  </w:style>
  <w:style w:type="character" w:styleId="Ttulo3Char" w:customStyle="1">
    <w:name w:val="Título 3 Char"/>
    <w:link w:val="Ttulo3"/>
    <w:uiPriority w:val="9"/>
    <w:qFormat/>
    <w:rsid w:val="00a36c8b"/>
    <w:rPr>
      <w:rFonts w:ascii="Arial" w:hAnsi="Arial" w:eastAsia="Times New Roman"/>
      <w:b/>
      <w:bCs/>
      <w:caps/>
      <w:sz w:val="24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987be0"/>
    <w:rPr>
      <w:rFonts w:eastAsia="Times New Roman"/>
      <w:b/>
      <w:bCs/>
      <w:sz w:val="28"/>
      <w:szCs w:val="28"/>
    </w:rPr>
  </w:style>
  <w:style w:type="character" w:styleId="Ttulo5Char" w:customStyle="1">
    <w:name w:val="Título 5 Char"/>
    <w:link w:val="Ttulo5"/>
    <w:uiPriority w:val="9"/>
    <w:semiHidden/>
    <w:qFormat/>
    <w:rsid w:val="00a36c8b"/>
    <w:rPr>
      <w:rFonts w:eastAsia="Times New Roman"/>
      <w:b/>
      <w:bCs/>
      <w:i/>
      <w:iCs/>
      <w:sz w:val="26"/>
      <w:szCs w:val="26"/>
    </w:rPr>
  </w:style>
  <w:style w:type="character" w:styleId="Ttulo6Char" w:customStyle="1">
    <w:name w:val="Título 6 Char"/>
    <w:link w:val="Ttulo6"/>
    <w:uiPriority w:val="9"/>
    <w:semiHidden/>
    <w:qFormat/>
    <w:rsid w:val="00a36c8b"/>
    <w:rPr>
      <w:rFonts w:eastAsia="Times New Roman"/>
      <w:b/>
      <w:bCs/>
    </w:rPr>
  </w:style>
  <w:style w:type="character" w:styleId="Ttulo7Char" w:customStyle="1">
    <w:name w:val="Título 7 Char"/>
    <w:link w:val="Ttulo7"/>
    <w:uiPriority w:val="9"/>
    <w:semiHidden/>
    <w:qFormat/>
    <w:rsid w:val="00a36c8b"/>
    <w:rPr>
      <w:rFonts w:eastAsia="Times New Roman"/>
      <w:sz w:val="24"/>
      <w:szCs w:val="24"/>
    </w:rPr>
  </w:style>
  <w:style w:type="character" w:styleId="Ttulo8Char" w:customStyle="1">
    <w:name w:val="Título 8 Char"/>
    <w:link w:val="Ttulo8"/>
    <w:uiPriority w:val="9"/>
    <w:semiHidden/>
    <w:qFormat/>
    <w:rsid w:val="00a36c8b"/>
    <w:rPr>
      <w:rFonts w:eastAsia="Times New Roman"/>
      <w:i/>
      <w:iCs/>
      <w:sz w:val="24"/>
      <w:szCs w:val="24"/>
    </w:rPr>
  </w:style>
  <w:style w:type="character" w:styleId="Ttulo9Char" w:customStyle="1">
    <w:name w:val="Título 9 Char"/>
    <w:link w:val="Ttulo9"/>
    <w:uiPriority w:val="9"/>
    <w:semiHidden/>
    <w:qFormat/>
    <w:rsid w:val="00a36c8b"/>
    <w:rPr>
      <w:rFonts w:ascii="Calibri Light" w:hAnsi="Calibri Light" w:eastAsia="Times New Roman"/>
    </w:rPr>
  </w:style>
  <w:style w:type="character" w:styleId="Strong">
    <w:name w:val="Strong"/>
    <w:uiPriority w:val="22"/>
    <w:qFormat/>
    <w:rsid w:val="00987be0"/>
    <w:rPr>
      <w:b/>
      <w:bCs/>
    </w:rPr>
  </w:style>
  <w:style w:type="character" w:styleId="FiguraChar" w:customStyle="1">
    <w:name w:val="Figura Char"/>
    <w:link w:val="Figura"/>
    <w:qFormat/>
    <w:rsid w:val="00a36c8b"/>
    <w:rPr>
      <w:rFonts w:ascii="Arial" w:hAnsi="Arial"/>
      <w:sz w:val="24"/>
      <w:szCs w:val="22"/>
    </w:rPr>
  </w:style>
  <w:style w:type="character" w:styleId="TtulodaCapaChar" w:customStyle="1">
    <w:name w:val="Título da Capa Char"/>
    <w:link w:val="TtulodaCapa"/>
    <w:qFormat/>
    <w:rsid w:val="00a36c8b"/>
    <w:rPr>
      <w:rFonts w:ascii="Arial" w:hAnsi="Arial"/>
      <w:b/>
      <w:caps/>
      <w:sz w:val="40"/>
    </w:rPr>
  </w:style>
  <w:style w:type="character" w:styleId="SubTtuloAutoreVersoChar" w:customStyle="1">
    <w:name w:val="SubTítulo - Autor e Versão Char"/>
    <w:link w:val="SubTtulo-AutoreVerso"/>
    <w:qFormat/>
    <w:rsid w:val="008e35f7"/>
    <w:rPr>
      <w:rFonts w:ascii="Arial" w:hAnsi="Arial"/>
      <w:b/>
      <w:color w:val="000000" w:themeColor="text1"/>
      <w:sz w:val="44"/>
      <w:szCs w:val="36"/>
    </w:rPr>
  </w:style>
  <w:style w:type="character" w:styleId="TtuloTabelasChar" w:customStyle="1">
    <w:name w:val="Título Tabelas Char"/>
    <w:link w:val="TtuloTabelas"/>
    <w:qFormat/>
    <w:rsid w:val="00987be0"/>
    <w:rPr>
      <w:rFonts w:ascii="Arial" w:hAnsi="Arial" w:eastAsia="Calibri" w:cs="Times New Roman"/>
      <w:b/>
      <w:color w:val="000000"/>
      <w:sz w:val="18"/>
    </w:rPr>
  </w:style>
  <w:style w:type="character" w:styleId="NormalTabelaChar" w:customStyle="1">
    <w:name w:val="Normal Tabela Char"/>
    <w:link w:val="NormalTabela"/>
    <w:qFormat/>
    <w:rsid w:val="00987be0"/>
    <w:rPr>
      <w:rFonts w:ascii="Arial" w:hAnsi="Arial" w:eastAsia="Calibri" w:cs="Times New Roman"/>
      <w:bCs/>
      <w:color w:val="000000"/>
      <w:sz w:val="18"/>
    </w:rPr>
  </w:style>
  <w:style w:type="character" w:styleId="LigaodeInternet">
    <w:name w:val="Ligação de Internet"/>
    <w:uiPriority w:val="99"/>
    <w:unhideWhenUsed/>
    <w:rsid w:val="00987be0"/>
    <w:rPr>
      <w:color w:val="0563C1"/>
      <w:u w:val="single"/>
    </w:rPr>
  </w:style>
  <w:style w:type="character" w:styleId="TtuloSumriosChar" w:customStyle="1">
    <w:name w:val="Título - Sumários Char"/>
    <w:link w:val="Ttulo-Sumrios"/>
    <w:qFormat/>
    <w:rsid w:val="00846b28"/>
    <w:rPr>
      <w:rFonts w:ascii="Arial" w:hAnsi="Arial"/>
      <w:b/>
      <w:caps/>
      <w:color w:val="000000" w:themeColor="text1"/>
      <w:sz w:val="24"/>
      <w:szCs w:val="36"/>
    </w:rPr>
  </w:style>
  <w:style w:type="character" w:styleId="CitaoChar" w:customStyle="1">
    <w:name w:val="Citação Char"/>
    <w:link w:val="Citao"/>
    <w:uiPriority w:val="29"/>
    <w:qFormat/>
    <w:rsid w:val="005a79af"/>
    <w:rPr>
      <w:rFonts w:ascii="Arial" w:hAnsi="Arial"/>
      <w:i/>
      <w:iCs/>
      <w:sz w:val="24"/>
    </w:rPr>
  </w:style>
  <w:style w:type="character" w:styleId="Appleconvertedspace" w:customStyle="1">
    <w:name w:val="apple-converted-space"/>
    <w:qFormat/>
    <w:rsid w:val="00987be0"/>
    <w:rPr/>
  </w:style>
  <w:style w:type="character" w:styleId="CdigofonteChar" w:customStyle="1">
    <w:name w:val="Código-fonte Char"/>
    <w:link w:val="Cdigo-fonte"/>
    <w:qFormat/>
    <w:rsid w:val="005a79af"/>
    <w:rPr>
      <w:rFonts w:ascii="Courier New" w:hAnsi="Courier New" w:eastAsia="Times New Roman" w:cs="Consolas"/>
      <w:sz w:val="24"/>
      <w:szCs w:val="24"/>
      <w:lang w:val="en-US"/>
    </w:rPr>
  </w:style>
  <w:style w:type="character" w:styleId="LegendaChar" w:customStyle="1">
    <w:name w:val="Legenda Char"/>
    <w:link w:val="Legenda"/>
    <w:uiPriority w:val="35"/>
    <w:qFormat/>
    <w:rsid w:val="00ed1183"/>
    <w:rPr>
      <w:rFonts w:ascii="Arial" w:hAnsi="Arial"/>
      <w:bCs/>
    </w:rPr>
  </w:style>
  <w:style w:type="character" w:styleId="LegendadeTabelaChar" w:customStyle="1">
    <w:name w:val="Legenda de Tabela Char"/>
    <w:link w:val="LegendadeTabela"/>
    <w:qFormat/>
    <w:rsid w:val="00732060"/>
    <w:rPr>
      <w:rFonts w:ascii="Arial" w:hAnsi="Arial" w:eastAsia="Calibri" w:cs="Times New Roman"/>
      <w:bCs/>
      <w:sz w:val="20"/>
      <w:szCs w:val="20"/>
    </w:rPr>
  </w:style>
  <w:style w:type="character" w:styleId="BulletChar" w:customStyle="1">
    <w:name w:val="Bullet Char"/>
    <w:link w:val="Bullet"/>
    <w:qFormat/>
    <w:rsid w:val="0091487c"/>
    <w:rPr>
      <w:rFonts w:ascii="Arial" w:hAnsi="Arial"/>
      <w:sz w:val="24"/>
      <w:szCs w:val="2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87be0"/>
    <w:rPr>
      <w:rFonts w:ascii="Arial" w:hAnsi="Arial" w:eastAsia="Calibri" w:cs="Times New Roman"/>
      <w:sz w:val="24"/>
    </w:rPr>
  </w:style>
  <w:style w:type="character" w:styleId="RodapChar" w:customStyle="1">
    <w:name w:val="Rodapé Char"/>
    <w:link w:val="Rodap"/>
    <w:uiPriority w:val="99"/>
    <w:qFormat/>
    <w:rsid w:val="00a36c8b"/>
    <w:rPr>
      <w:rFonts w:ascii="Arial" w:hAnsi="Arial"/>
      <w:szCs w:val="22"/>
    </w:rPr>
  </w:style>
  <w:style w:type="character" w:styleId="LegendadaFontedaFiguraChar" w:customStyle="1">
    <w:name w:val="Legenda da Fonte da Figura Char"/>
    <w:basedOn w:val="LegendaChar"/>
    <w:link w:val="LegendadaFontedaFigura"/>
    <w:qFormat/>
    <w:rsid w:val="00c2382b"/>
    <w:rPr>
      <w:rFonts w:ascii="Arial" w:hAnsi="Arial" w:eastAsia="Calibri" w:cs="Times New Roman"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36c8b"/>
    <w:rPr>
      <w:rFonts w:ascii="Tahoma" w:hAnsi="Tahoma" w:eastAsia="Calibri" w:cs="Tahoma"/>
      <w:sz w:val="16"/>
      <w:szCs w:val="16"/>
    </w:rPr>
  </w:style>
  <w:style w:type="character" w:styleId="LegendadeQuadroChar" w:customStyle="1">
    <w:name w:val="Legenda de Quadro Char"/>
    <w:link w:val="LegendadeQuadro"/>
    <w:qFormat/>
    <w:rsid w:val="00a36c8b"/>
    <w:rPr>
      <w:rFonts w:ascii="Arial" w:hAnsi="Arial"/>
      <w:bCs/>
    </w:rPr>
  </w:style>
  <w:style w:type="character" w:styleId="TXTRESUMOChar" w:customStyle="1">
    <w:name w:val="TXT RESUMO Char"/>
    <w:basedOn w:val="DefaultParagraphFont"/>
    <w:link w:val="TXTRESUMO"/>
    <w:qFormat/>
    <w:rsid w:val="00a36c8b"/>
    <w:rPr>
      <w:rFonts w:ascii="Arial" w:hAnsi="Arial"/>
      <w:sz w:val="24"/>
      <w:szCs w:val="22"/>
    </w:rPr>
  </w:style>
  <w:style w:type="character" w:styleId="FonteFiguraChar" w:customStyle="1">
    <w:name w:val="FonteFigura Char"/>
    <w:basedOn w:val="LegendaChar"/>
    <w:link w:val="FonteFigura"/>
    <w:qFormat/>
    <w:rsid w:val="00ed1183"/>
    <w:rPr>
      <w:rFonts w:ascii="Arial" w:hAnsi="Arial"/>
      <w:bCs/>
    </w:rPr>
  </w:style>
  <w:style w:type="character" w:styleId="SeparadorChar" w:customStyle="1">
    <w:name w:val="separador Char"/>
    <w:basedOn w:val="DefaultParagraphFont"/>
    <w:link w:val="separador"/>
    <w:qFormat/>
    <w:rsid w:val="00a36c8b"/>
    <w:rPr>
      <w:rFonts w:ascii="Arial" w:hAnsi="Arial"/>
      <w:sz w:val="24"/>
      <w:szCs w:val="22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a36c8b"/>
    <w:rPr>
      <w:rFonts w:ascii="Arial" w:hAnsi="Arial"/>
      <w:sz w:val="24"/>
      <w:szCs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36c8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a36c8b"/>
    <w:rPr>
      <w:rFonts w:ascii="Arial" w:hAnsi="Arial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a36c8b"/>
    <w:rPr>
      <w:rFonts w:ascii="Arial" w:hAnsi="Arial"/>
      <w:b/>
      <w:bCs/>
    </w:rPr>
  </w:style>
  <w:style w:type="character" w:styleId="TextoQuadroChar" w:customStyle="1">
    <w:name w:val="TextoQuadro Char"/>
    <w:basedOn w:val="DefaultParagraphFont"/>
    <w:link w:val="TextoQuadro"/>
    <w:qFormat/>
    <w:rsid w:val="00556b5b"/>
    <w:rPr>
      <w:rFonts w:ascii="Arial" w:hAnsi="Arial"/>
      <w:sz w:val="22"/>
      <w:szCs w:val="22"/>
      <w:lang w:eastAsia="pt-BR"/>
    </w:rPr>
  </w:style>
  <w:style w:type="character" w:styleId="TextoTabelaChar" w:customStyle="1">
    <w:name w:val="TextoTabela Char"/>
    <w:basedOn w:val="TextoQuadroChar"/>
    <w:link w:val="TextoTabela"/>
    <w:qFormat/>
    <w:rsid w:val="00556b5b"/>
    <w:rPr>
      <w:rFonts w:ascii="Arial" w:hAnsi="Arial"/>
      <w:sz w:val="22"/>
      <w:szCs w:val="22"/>
      <w:lang w:eastAsia="pt-BR"/>
    </w:rPr>
  </w:style>
  <w:style w:type="character" w:styleId="TtuloqdtabelaChar" w:customStyle="1">
    <w:name w:val="títuloqdtabela Char"/>
    <w:basedOn w:val="TextoQuadroChar"/>
    <w:link w:val="ttuloqdtabela"/>
    <w:qFormat/>
    <w:rsid w:val="00556b5b"/>
    <w:rPr>
      <w:rFonts w:ascii="Arial" w:hAnsi="Arial"/>
      <w:b/>
      <w:sz w:val="22"/>
      <w:szCs w:val="22"/>
      <w:lang w:eastAsia="pt-BR"/>
    </w:rPr>
  </w:style>
  <w:style w:type="character" w:styleId="CitaodiretalongaChar" w:customStyle="1">
    <w:name w:val="Citação direta longa Char"/>
    <w:basedOn w:val="DefaultParagraphFont"/>
    <w:link w:val="Citaodiretalonga"/>
    <w:qFormat/>
    <w:rsid w:val="0076599a"/>
    <w:rPr>
      <w:rFonts w:ascii="Arial" w:hAnsi="Arial"/>
      <w:sz w:val="22"/>
      <w:szCs w:val="22"/>
    </w:rPr>
  </w:style>
  <w:style w:type="character" w:styleId="ComandodepromptChar" w:customStyle="1">
    <w:name w:val="Comando de prompt Char"/>
    <w:basedOn w:val="DefaultParagraphFont"/>
    <w:link w:val="Comandodeprompt"/>
    <w:qFormat/>
    <w:rsid w:val="002e35ae"/>
    <w:rPr>
      <w:rFonts w:ascii="Courier New" w:hAnsi="Courier New"/>
      <w:sz w:val="24"/>
      <w:szCs w:val="22"/>
    </w:rPr>
  </w:style>
  <w:style w:type="character" w:styleId="SubbulletChar" w:customStyle="1">
    <w:name w:val="Sub-bullet Char"/>
    <w:basedOn w:val="DefaultParagraphFont"/>
    <w:link w:val="Sub-bullet"/>
    <w:qFormat/>
    <w:rsid w:val="0091487c"/>
    <w:rPr>
      <w:rFonts w:ascii="Arial" w:hAnsi="Arial"/>
      <w:sz w:val="24"/>
      <w:szCs w:val="22"/>
    </w:rPr>
  </w:style>
  <w:style w:type="character" w:styleId="Ligaodendice">
    <w:name w:val="Ligaçã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1"/>
    <w:unhideWhenUsed/>
    <w:qFormat/>
    <w:rsid w:val="00a36c8b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 w:customStyle="1">
    <w:name w:val="Figura"/>
    <w:link w:val="FiguraChar"/>
    <w:autoRedefine/>
    <w:qFormat/>
    <w:rsid w:val="00a36c8b"/>
    <w:pPr>
      <w:widowControl/>
      <w:suppressAutoHyphens w:val="true"/>
      <w:bidi w:val="0"/>
      <w:spacing w:before="240" w:after="0"/>
      <w:jc w:val="center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TtulodaCapa" w:customStyle="1">
    <w:name w:val="Título da Capa"/>
    <w:basedOn w:val="Normal"/>
    <w:link w:val="TtulodaCapaChar"/>
    <w:qFormat/>
    <w:rsid w:val="00a36c8b"/>
    <w:pPr>
      <w:spacing w:before="0" w:after="160"/>
      <w:jc w:val="center"/>
    </w:pPr>
    <w:rPr>
      <w:b/>
      <w:caps/>
      <w:sz w:val="40"/>
      <w:szCs w:val="20"/>
    </w:rPr>
  </w:style>
  <w:style w:type="paragraph" w:styleId="SubTtuloAutoreVerso" w:customStyle="1">
    <w:name w:val="SubTítulo - Autor e Versão"/>
    <w:link w:val="SubTtulo-AutoreVersoChar"/>
    <w:autoRedefine/>
    <w:qFormat/>
    <w:rsid w:val="008e35f7"/>
    <w:pPr>
      <w:widowControl/>
      <w:suppressAutoHyphens w:val="true"/>
      <w:bidi w:val="0"/>
      <w:spacing w:lineRule="auto" w:line="360" w:before="0" w:after="480"/>
      <w:jc w:val="center"/>
    </w:pPr>
    <w:rPr>
      <w:rFonts w:ascii="Arial" w:hAnsi="Arial" w:eastAsia="Calibri" w:cs="Times New Roman"/>
      <w:b/>
      <w:color w:val="000000" w:themeColor="text1"/>
      <w:kern w:val="0"/>
      <w:sz w:val="44"/>
      <w:szCs w:val="36"/>
      <w:lang w:val="pt-BR" w:eastAsia="en-US" w:bidi="ar-SA"/>
    </w:rPr>
  </w:style>
  <w:style w:type="paragraph" w:styleId="TtuloTabelas" w:customStyle="1">
    <w:name w:val="Título Tabelas"/>
    <w:basedOn w:val="Normal"/>
    <w:link w:val="TtuloTabelasChar"/>
    <w:qFormat/>
    <w:rsid w:val="00987be0"/>
    <w:pPr>
      <w:spacing w:lineRule="auto" w:line="240" w:before="0" w:after="0"/>
      <w:ind w:hanging="0"/>
      <w:jc w:val="center"/>
    </w:pPr>
    <w:rPr>
      <w:b/>
      <w:color w:val="000000"/>
      <w:sz w:val="18"/>
    </w:rPr>
  </w:style>
  <w:style w:type="paragraph" w:styleId="NormalTabela" w:customStyle="1">
    <w:name w:val="Normal Tabela"/>
    <w:basedOn w:val="SubTtuloAutoreVerso"/>
    <w:link w:val="NormalTabelaChar"/>
    <w:qFormat/>
    <w:rsid w:val="00987be0"/>
    <w:pPr>
      <w:spacing w:lineRule="auto" w:line="240" w:before="0" w:after="0"/>
      <w:jc w:val="both"/>
    </w:pPr>
    <w:rPr>
      <w:b w:val="false"/>
      <w:bCs/>
      <w:color w:val="000000"/>
      <w:sz w:val="18"/>
    </w:rPr>
  </w:style>
  <w:style w:type="paragraph" w:styleId="Contedo1">
    <w:name w:val="TOC 1"/>
    <w:next w:val="NoSpacing"/>
    <w:autoRedefine/>
    <w:uiPriority w:val="39"/>
    <w:unhideWhenUsed/>
    <w:qFormat/>
    <w:rsid w:val="00b92022"/>
    <w:pPr>
      <w:widowControl/>
      <w:tabs>
        <w:tab w:val="clear" w:pos="708"/>
        <w:tab w:val="left" w:pos="8789" w:leader="dot"/>
      </w:tabs>
      <w:suppressAutoHyphens w:val="true"/>
      <w:bidi w:val="0"/>
      <w:spacing w:lineRule="auto" w:line="240" w:before="120" w:after="0"/>
      <w:jc w:val="left"/>
    </w:pPr>
    <w:rPr>
      <w:rFonts w:ascii="Arial" w:hAnsi="Arial" w:eastAsia="Calibri" w:cs="Times New Roman"/>
      <w:b w:val="false"/>
      <w:bCs w:val="false"/>
      <w:caps/>
      <w:color w:val="auto"/>
      <w:kern w:val="0"/>
      <w:sz w:val="24"/>
      <w:szCs w:val="22"/>
      <w:lang w:val="pt-BR" w:eastAsia="en-US" w:bidi="ar-SA"/>
    </w:rPr>
  </w:style>
  <w:style w:type="paragraph" w:styleId="Contedo2">
    <w:name w:val="TOC 2"/>
    <w:next w:val="Contedo3"/>
    <w:autoRedefine/>
    <w:uiPriority w:val="39"/>
    <w:unhideWhenUsed/>
    <w:qFormat/>
    <w:rsid w:val="00b118a1"/>
    <w:pPr>
      <w:widowControl/>
      <w:tabs>
        <w:tab w:val="clear" w:pos="708"/>
        <w:tab w:val="left" w:pos="8789" w:leader="dot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bCs/>
      <w:color w:val="auto"/>
      <w:kern w:val="0"/>
      <w:sz w:val="24"/>
      <w:szCs w:val="22"/>
      <w:lang w:val="pt-BR" w:eastAsia="en-US" w:bidi="ar-SA"/>
    </w:rPr>
  </w:style>
  <w:style w:type="paragraph" w:styleId="TtuloSumrios" w:customStyle="1">
    <w:name w:val="Título - Sumários"/>
    <w:basedOn w:val="SubTtuloAutoreVerso"/>
    <w:link w:val="Ttulo-SumriosChar"/>
    <w:autoRedefine/>
    <w:qFormat/>
    <w:rsid w:val="00846b28"/>
    <w:pPr>
      <w:tabs>
        <w:tab w:val="clear" w:pos="708"/>
        <w:tab w:val="left" w:pos="0" w:leader="none"/>
      </w:tabs>
      <w:jc w:val="left"/>
    </w:pPr>
    <w:rPr>
      <w:caps/>
      <w:sz w:val="24"/>
    </w:rPr>
  </w:style>
  <w:style w:type="paragraph" w:styleId="Caption">
    <w:name w:val="caption"/>
    <w:next w:val="Corpodotexto"/>
    <w:link w:val="LegendaChar"/>
    <w:autoRedefine/>
    <w:uiPriority w:val="35"/>
    <w:unhideWhenUsed/>
    <w:qFormat/>
    <w:rsid w:val="00ed1183"/>
    <w:pPr>
      <w:widowControl/>
      <w:suppressAutoHyphens w:val="true"/>
      <w:bidi w:val="0"/>
      <w:spacing w:before="0" w:after="0"/>
      <w:contextualSpacing/>
      <w:jc w:val="center"/>
    </w:pPr>
    <w:rPr>
      <w:rFonts w:ascii="Arial" w:hAnsi="Arial" w:eastAsia="Calibri" w:cs="Times New Roman"/>
      <w:bCs/>
      <w:color w:val="auto"/>
      <w:kern w:val="0"/>
      <w:sz w:val="24"/>
      <w:szCs w:val="20"/>
      <w:lang w:val="pt-BR" w:eastAsia="en-US" w:bidi="ar-SA"/>
    </w:rPr>
  </w:style>
  <w:style w:type="paragraph" w:styleId="Tableoffigures">
    <w:name w:val="table of figures"/>
    <w:next w:val="NoSpacing"/>
    <w:autoRedefine/>
    <w:uiPriority w:val="99"/>
    <w:unhideWhenUsed/>
    <w:qFormat/>
    <w:rsid w:val="00a36c8b"/>
    <w:pPr>
      <w:widowControl/>
      <w:tabs>
        <w:tab w:val="clear" w:pos="708"/>
        <w:tab w:val="left" w:pos="8789" w:leader="dot"/>
      </w:tabs>
      <w:suppressAutoHyphens w:val="true"/>
      <w:bidi w:val="0"/>
      <w:spacing w:before="0" w:after="0"/>
      <w:jc w:val="left"/>
    </w:pPr>
    <w:rPr>
      <w:rFonts w:ascii="Arial" w:hAnsi="Arial" w:eastAsia="Calibri" w:cs="Calibri"/>
      <w:color w:val="auto"/>
      <w:kern w:val="0"/>
      <w:sz w:val="24"/>
      <w:szCs w:val="22"/>
      <w:lang w:val="pt-BR" w:eastAsia="ar-SA" w:bidi="ar-SA"/>
    </w:rPr>
  </w:style>
  <w:style w:type="paragraph" w:styleId="Contedo3">
    <w:name w:val="TOC 3"/>
    <w:next w:val="Contedo4"/>
    <w:autoRedefine/>
    <w:uiPriority w:val="39"/>
    <w:unhideWhenUsed/>
    <w:qFormat/>
    <w:rsid w:val="00b118a1"/>
    <w:pPr>
      <w:widowControl/>
      <w:tabs>
        <w:tab w:val="clear" w:pos="708"/>
        <w:tab w:val="left" w:pos="8789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Quote">
    <w:name w:val="Quote"/>
    <w:next w:val="Corpodotexto"/>
    <w:link w:val="CitaoChar"/>
    <w:autoRedefine/>
    <w:uiPriority w:val="29"/>
    <w:qFormat/>
    <w:rsid w:val="005a79af"/>
    <w:pPr>
      <w:widowControl/>
      <w:pBdr>
        <w:top w:val="single" w:sz="8" w:space="4" w:color="000000"/>
        <w:left w:val="single" w:sz="8" w:space="4" w:color="000000"/>
        <w:bottom w:val="single" w:sz="8" w:space="4" w:color="000000"/>
        <w:right w:val="single" w:sz="8" w:space="4" w:color="000000"/>
      </w:pBdr>
      <w:suppressAutoHyphens w:val="true"/>
      <w:bidi w:val="0"/>
      <w:spacing w:before="240" w:after="360"/>
      <w:jc w:val="center"/>
    </w:pPr>
    <w:rPr>
      <w:rFonts w:ascii="Arial" w:hAnsi="Arial" w:eastAsia="Calibri" w:cs="Times New Roman"/>
      <w:i/>
      <w:iCs/>
      <w:color w:val="auto"/>
      <w:kern w:val="0"/>
      <w:sz w:val="24"/>
      <w:szCs w:val="20"/>
      <w:lang w:val="pt-BR" w:eastAsia="en-US" w:bidi="ar-SA"/>
    </w:rPr>
  </w:style>
  <w:style w:type="paragraph" w:styleId="Cdigofonte" w:customStyle="1">
    <w:name w:val="Código-fonte"/>
    <w:basedOn w:val="Normal"/>
    <w:link w:val="Cdigo-fonteChar"/>
    <w:qFormat/>
    <w:rsid w:val="005a79af"/>
    <w:pPr>
      <w:spacing w:lineRule="auto" w:line="240" w:before="0" w:after="0"/>
    </w:pPr>
    <w:rPr>
      <w:rFonts w:ascii="Courier New" w:hAnsi="Courier New" w:eastAsia="Times New Roman" w:cs="Consolas"/>
      <w:szCs w:val="24"/>
      <w:lang w:val="en-US"/>
    </w:rPr>
  </w:style>
  <w:style w:type="paragraph" w:styleId="Bibliography">
    <w:name w:val="Bibliography"/>
    <w:next w:val="Corpodotexto"/>
    <w:autoRedefine/>
    <w:uiPriority w:val="37"/>
    <w:unhideWhenUsed/>
    <w:qFormat/>
    <w:rsid w:val="0076599a"/>
    <w:pPr>
      <w:widowControl/>
      <w:suppressAutoHyphens w:val="true"/>
      <w:bidi w:val="0"/>
      <w:spacing w:before="0" w:after="240"/>
      <w:jc w:val="left"/>
    </w:pPr>
    <w:rPr>
      <w:rFonts w:ascii="Arial" w:hAnsi="Arial" w:eastAsia="Calibri" w:cs="Consolas"/>
      <w:color w:val="auto"/>
      <w:kern w:val="0"/>
      <w:sz w:val="24"/>
      <w:szCs w:val="24"/>
      <w:lang w:val="en-US" w:eastAsia="en-US" w:bidi="ar-SA"/>
    </w:rPr>
  </w:style>
  <w:style w:type="paragraph" w:styleId="DicaouImportante" w:customStyle="1">
    <w:name w:val="Dica ou Importante"/>
    <w:autoRedefine/>
    <w:qFormat/>
    <w:rsid w:val="0076599a"/>
    <w:pPr>
      <w:widowControl/>
      <w:pBdr>
        <w:top w:val="dotted" w:sz="4" w:space="2" w:color="000000" w:shadow="1"/>
        <w:left w:val="dotted" w:sz="4" w:space="4" w:color="000000" w:shadow="1"/>
        <w:bottom w:val="dotted" w:sz="4" w:space="2" w:color="000000" w:shadow="1"/>
        <w:right w:val="dotted" w:sz="4" w:space="13" w:color="000000" w:shadow="1"/>
      </w:pBdr>
      <w:shd w:val="pct5" w:color="auto" w:fill="auto"/>
      <w:suppressAutoHyphens w:val="true"/>
      <w:bidi w:val="0"/>
      <w:spacing w:before="240" w:after="360"/>
      <w:ind w:right="284" w:hanging="0"/>
      <w:jc w:val="center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egendadeTabela" w:customStyle="1">
    <w:name w:val="Legenda de Tabela"/>
    <w:basedOn w:val="Caption"/>
    <w:link w:val="LegendadeTabelaChar"/>
    <w:qFormat/>
    <w:rsid w:val="00732060"/>
    <w:pPr>
      <w:spacing w:before="40" w:after="40"/>
      <w:contextualSpacing/>
      <w:jc w:val="left"/>
    </w:pPr>
    <w:rPr/>
  </w:style>
  <w:style w:type="paragraph" w:styleId="Bullet" w:customStyle="1">
    <w:name w:val="Bullet"/>
    <w:link w:val="BulletChar"/>
    <w:autoRedefine/>
    <w:qFormat/>
    <w:rsid w:val="0091487c"/>
    <w:pPr>
      <w:widowControl/>
      <w:suppressAutoHyphens w:val="true"/>
      <w:bidi w:val="0"/>
      <w:spacing w:lineRule="auto" w:line="360" w:before="0" w:after="120"/>
      <w:ind w:left="1066" w:hanging="357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istParagraph">
    <w:name w:val="List Paragraph"/>
    <w:basedOn w:val="Normal"/>
    <w:autoRedefine/>
    <w:uiPriority w:val="34"/>
    <w:qFormat/>
    <w:rsid w:val="000906e4"/>
    <w:pPr/>
    <w:rPr>
      <w:sz w:val="22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link w:val="RodapChar"/>
    <w:autoRedefine/>
    <w:uiPriority w:val="99"/>
    <w:unhideWhenUsed/>
    <w:qFormat/>
    <w:rsid w:val="00a36c8b"/>
    <w:pPr>
      <w:widowControl/>
      <w:tabs>
        <w:tab w:val="clear" w:pos="708"/>
        <w:tab w:val="center" w:pos="4252" w:leader="none"/>
        <w:tab w:val="right" w:pos="8504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LegendadaFontedaFigura" w:customStyle="1">
    <w:name w:val="Legenda da Fonte da Figura"/>
    <w:basedOn w:val="Caption"/>
    <w:link w:val="LegendadaFontedaFiguraChar"/>
    <w:qFormat/>
    <w:rsid w:val="00c2382b"/>
    <w:pPr>
      <w:spacing w:before="0" w:after="24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36c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egendadeQuadro" w:customStyle="1">
    <w:name w:val="Legenda de Quadro"/>
    <w:basedOn w:val="Caption"/>
    <w:link w:val="LegendadeQuadroChar"/>
    <w:qFormat/>
    <w:rsid w:val="00a36c8b"/>
    <w:pPr>
      <w:jc w:val="left"/>
    </w:pPr>
    <w:rPr/>
  </w:style>
  <w:style w:type="paragraph" w:styleId="TXTRESUMO" w:customStyle="1">
    <w:name w:val="TXT RESUMO"/>
    <w:link w:val="TXTRESUMOChar"/>
    <w:autoRedefine/>
    <w:qFormat/>
    <w:rsid w:val="00a36c8b"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FonteFigura" w:customStyle="1">
    <w:name w:val="FonteFigura"/>
    <w:link w:val="FonteFiguraChar"/>
    <w:autoRedefine/>
    <w:qFormat/>
    <w:rsid w:val="00ed1183"/>
    <w:pPr>
      <w:widowControl/>
      <w:suppressAutoHyphens w:val="true"/>
      <w:bidi w:val="0"/>
      <w:spacing w:before="0" w:after="240"/>
      <w:jc w:val="center"/>
    </w:pPr>
    <w:rPr>
      <w:rFonts w:ascii="Arial" w:hAnsi="Arial" w:eastAsia="Calibri" w:cs="Times New Roman"/>
      <w:bCs/>
      <w:color w:val="auto"/>
      <w:kern w:val="0"/>
      <w:sz w:val="24"/>
      <w:szCs w:val="20"/>
      <w:lang w:val="pt-BR" w:eastAsia="en-US" w:bidi="ar-SA"/>
    </w:rPr>
  </w:style>
  <w:style w:type="paragraph" w:styleId="Separador" w:customStyle="1">
    <w:name w:val="separador"/>
    <w:link w:val="separadorChar"/>
    <w:autoRedefine/>
    <w:qFormat/>
    <w:rsid w:val="00a36c8b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NoSpacing">
    <w:name w:val="No Spacing"/>
    <w:uiPriority w:val="1"/>
    <w:qFormat/>
    <w:rsid w:val="00a36c8b"/>
    <w:pPr>
      <w:widowControl/>
      <w:suppressAutoHyphens w:val="true"/>
      <w:bidi w:val="0"/>
      <w:spacing w:before="0" w:after="0"/>
      <w:ind w:firstLine="851"/>
      <w:jc w:val="both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</w:rPr>
  </w:style>
  <w:style w:type="paragraph" w:styleId="Contedo4">
    <w:name w:val="TOC 4"/>
    <w:basedOn w:val="Normal"/>
    <w:next w:val="Normal"/>
    <w:autoRedefine/>
    <w:uiPriority w:val="39"/>
    <w:semiHidden/>
    <w:unhideWhenUsed/>
    <w:rsid w:val="00a36c8b"/>
    <w:pPr>
      <w:spacing w:before="0" w:after="100"/>
      <w:ind w:left="720" w:firstLine="709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a36c8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a36c8b"/>
    <w:pPr/>
    <w:rPr>
      <w:b/>
      <w:bCs/>
    </w:rPr>
  </w:style>
  <w:style w:type="paragraph" w:styleId="TextoQuadro" w:customStyle="1">
    <w:name w:val="TextoQuadro"/>
    <w:link w:val="TextoQuadroChar"/>
    <w:autoRedefine/>
    <w:qFormat/>
    <w:rsid w:val="00556b5b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auto"/>
      <w:kern w:val="0"/>
      <w:sz w:val="22"/>
      <w:szCs w:val="22"/>
      <w:lang w:val="pt-BR" w:eastAsia="pt-BR" w:bidi="ar-SA"/>
    </w:rPr>
  </w:style>
  <w:style w:type="paragraph" w:styleId="TextoTabela" w:customStyle="1">
    <w:name w:val="TextoTabela"/>
    <w:basedOn w:val="TextoQuadro"/>
    <w:link w:val="TextoTabelaChar"/>
    <w:autoRedefine/>
    <w:qFormat/>
    <w:rsid w:val="00556b5b"/>
    <w:pPr>
      <w:jc w:val="right"/>
    </w:pPr>
    <w:rPr/>
  </w:style>
  <w:style w:type="paragraph" w:styleId="Ttuloqdtabela" w:customStyle="1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paragraph" w:styleId="Citaodiretalonga" w:customStyle="1">
    <w:name w:val="Citação direta longa"/>
    <w:link w:val="CitaodiretalongaChar"/>
    <w:autoRedefine/>
    <w:qFormat/>
    <w:rsid w:val="0076599a"/>
    <w:pPr>
      <w:widowControl/>
      <w:suppressAutoHyphens w:val="true"/>
      <w:bidi w:val="0"/>
      <w:spacing w:before="240" w:after="360"/>
      <w:ind w:left="2268" w:hanging="0"/>
      <w:jc w:val="both"/>
    </w:pPr>
    <w:rPr>
      <w:rFonts w:ascii="Arial" w:hAnsi="Arial" w:eastAsia="Calibri" w:cs="Times New Roman"/>
      <w:color w:val="auto"/>
      <w:kern w:val="0"/>
      <w:sz w:val="22"/>
      <w:szCs w:val="22"/>
      <w:lang w:val="pt-BR" w:eastAsia="en-US" w:bidi="ar-SA"/>
    </w:rPr>
  </w:style>
  <w:style w:type="paragraph" w:styleId="Comandodeprompt" w:customStyle="1">
    <w:name w:val="Comando de prompt"/>
    <w:basedOn w:val="Normal"/>
    <w:link w:val="ComandodepromptChar"/>
    <w:autoRedefine/>
    <w:qFormat/>
    <w:rsid w:val="002e35a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40" w:before="120" w:after="120"/>
      <w:ind w:hanging="0"/>
      <w:jc w:val="left"/>
    </w:pPr>
    <w:rPr>
      <w:rFonts w:ascii="Courier New" w:hAnsi="Courier New"/>
    </w:rPr>
  </w:style>
  <w:style w:type="paragraph" w:styleId="Subbullet" w:customStyle="1">
    <w:name w:val="Sub-bullet"/>
    <w:basedOn w:val="Normal"/>
    <w:link w:val="Sub-bulletChar"/>
    <w:qFormat/>
    <w:rsid w:val="0091487c"/>
    <w:pPr>
      <w:ind w:left="1282" w:hanging="210"/>
    </w:pPr>
    <w:rPr/>
  </w:style>
  <w:style w:type="paragraph" w:styleId="Contedodamoldura">
    <w:name w:val="Conteúdo da moldura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QuadroEAD">
    <w:name w:val="Quadro EAD"/>
    <w:basedOn w:val="Tabelanormal"/>
    <w:uiPriority w:val="99"/>
    <w:rsid w:val="00987be0"/>
    <w:rPr>
      <w:lang w:eastAsia="pt-BR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table" w:customStyle="1" w:styleId="Histricoderevises">
    <w:name w:val="Histórico de revisões"/>
    <w:basedOn w:val="Tabelanormal"/>
    <w:uiPriority w:val="99"/>
    <w:rsid w:val="00987be0"/>
    <w:rPr>
      <w:sz w:val="18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EAD">
    <w:name w:val="Tabela EAD"/>
    <w:basedOn w:val="Tabelanormal"/>
    <w:uiPriority w:val="99"/>
    <w:rsid w:val="00316b13"/>
    <w:pPr>
      <w:jc w:val="center"/>
    </w:pPr>
    <w:tblPr>
      <w:tblStyleRowBandSize w:val="1"/>
      <w:tblStyleColBandSize w:val="1"/>
      <w:tblBorders>
        <w:bottom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auto" w:sz="4" w:space="0"/>
          <w:left w:val="nil"/>
          <w:bottom w:val="nil"/>
          <w:right w:val="nil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color="auto" w:sz="4" w:space="0"/>
          <w:insideV w:val="nil"/>
        </w:tcBorders>
      </w:tcPr>
    </w:tblStylePr>
    <w:tblStylePr w:type="band2Vert">
      <w:tblPr/>
      <w:tcPr>
        <w:tcBorders>
          <w:left w:val="nil"/>
          <w:right w:val="single" w:color="auto" w:sz="4" w:space="0"/>
          <w:insideV w:val="nil"/>
        </w:tcBorders>
      </w:tcPr>
    </w:tblStylePr>
    <w:tblStylePr w:type="band1Horz">
      <w:tblPr/>
      <w:tcPr>
        <w:tcBorders>
          <w:top w:val="single" w:color="auto" w:sz="4" w:space="0"/>
          <w:bottom w:val="nil"/>
        </w:tcBorders>
      </w:tcPr>
    </w:tblStylePr>
    <w:tblStylePr w:type="band2Horz">
      <w:tblPr/>
      <w:tcPr>
        <w:tcBorders>
          <w:top w:val="single" w:color="auto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yperlink" Target="mailto:&apos;milk@gmail.com" TargetMode="External"/><Relationship Id="rId14" Type="http://schemas.openxmlformats.org/officeDocument/2006/relationships/hyperlink" Target="" TargetMode="Externa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6" ma:contentTypeDescription="Crie um novo documento." ma:contentTypeScope="" ma:versionID="b82b6c43a85536759ed28accb4076f84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a3ac19abf0ae17f101e2199a3689e749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97BE-0ECB-4180-82C2-875C93064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398</TotalTime>
  <Application>LibreOffice/6.4.7.2$Linux_X86_64 LibreOffice_project/40$Build-2</Application>
  <Pages>33</Pages>
  <Words>3839</Words>
  <Characters>26372</Characters>
  <CharactersWithSpaces>30220</CharactersWithSpaces>
  <Paragraphs>832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2021-04-01T02:32:00Z</dcterms:created>
  <dc:creator>Alexandre Barcelos</dc:creator>
  <dc:description/>
  <cp:keywords>FIAP ON Material Didático</cp:keywords>
  <dc:language>pt-PT</dc:language>
  <cp:lastModifiedBy/>
  <dcterms:modified xsi:type="dcterms:W3CDTF">2021-05-29T20:08:52Z</dcterms:modified>
  <cp:revision>61</cp:revision>
  <dc:subject>FIAP ON - Geração de Conteúdo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0x01010050BD0005AFC9664893A9CC4424F40713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12500</vt:i4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_SharedFileIndex">
    <vt:lpwstr/>
  </property>
  <property fmtid="{D5CDD505-2E9C-101B-9397-08002B2CF9AE}" pid="14" name="_SourceUrl">
    <vt:lpwstr/>
  </property>
  <property fmtid="{D5CDD505-2E9C-101B-9397-08002B2CF9AE}" pid="15" name="category">
    <vt:lpwstr>Material Didático</vt:lpwstr>
  </property>
  <property fmtid="{D5CDD505-2E9C-101B-9397-08002B2CF9AE}" pid="16" name="contentStatus">
    <vt:lpwstr>Rascunho</vt:lpwstr>
  </property>
  <property fmtid="{D5CDD505-2E9C-101B-9397-08002B2CF9AE}" pid="17" name="xd_ProgID">
    <vt:lpwstr/>
  </property>
  <property fmtid="{D5CDD505-2E9C-101B-9397-08002B2CF9AE}" pid="18" name="xd_Signature">
    <vt:bool>0</vt:bool>
  </property>
</Properties>
</file>